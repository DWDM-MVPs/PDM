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C37B4" w14:textId="7884C313" w:rsidR="003E42E7" w:rsidRPr="005B5E59" w:rsidRDefault="003E42E7" w:rsidP="003E42E7">
      <w:pPr>
        <w:shd w:val="pct10" w:color="auto" w:fill="auto"/>
        <w:spacing w:line="360" w:lineRule="auto"/>
        <w:rPr>
          <w:rFonts w:ascii="Arial" w:hAnsi="Arial" w:cs="Arial"/>
          <w:b/>
          <w:sz w:val="23"/>
          <w:szCs w:val="23"/>
          <w:u w:val="single"/>
          <w:lang w:val="pt-PT"/>
        </w:rPr>
      </w:pPr>
      <w:r w:rsidRPr="003745D2">
        <w:rPr>
          <w:rFonts w:ascii="Arial" w:hAnsi="Arial" w:cs="Arial"/>
          <w:b/>
          <w:bCs/>
          <w:lang w:val="pt-PT"/>
        </w:rPr>
        <w:t xml:space="preserve">Ficha </w:t>
      </w:r>
      <w:r w:rsidR="00007475">
        <w:rPr>
          <w:rFonts w:ascii="Arial" w:hAnsi="Arial" w:cs="Arial"/>
          <w:b/>
          <w:bCs/>
          <w:lang w:val="pt-PT"/>
        </w:rPr>
        <w:t xml:space="preserve">Prática </w:t>
      </w:r>
      <w:r w:rsidR="00EE73E9">
        <w:rPr>
          <w:rFonts w:ascii="Arial" w:hAnsi="Arial" w:cs="Arial"/>
          <w:b/>
          <w:bCs/>
          <w:lang w:val="pt-PT"/>
        </w:rPr>
        <w:t xml:space="preserve">– </w:t>
      </w:r>
      <w:r w:rsidR="002C189D">
        <w:rPr>
          <w:rFonts w:ascii="Arial" w:hAnsi="Arial" w:cs="Arial"/>
          <w:b/>
          <w:bCs/>
          <w:lang w:val="pt-PT"/>
        </w:rPr>
        <w:t>Estruturar uma App</w:t>
      </w:r>
      <w:r w:rsidR="00EE73E9">
        <w:rPr>
          <w:rFonts w:ascii="Arial" w:hAnsi="Arial" w:cs="Arial"/>
          <w:b/>
          <w:bCs/>
          <w:lang w:val="pt-PT"/>
        </w:rPr>
        <w:t xml:space="preserve"> </w:t>
      </w:r>
    </w:p>
    <w:p w14:paraId="66D732AA" w14:textId="77777777" w:rsidR="00EE73E9" w:rsidRDefault="00EE73E9" w:rsidP="008E69AB">
      <w:pPr>
        <w:jc w:val="both"/>
        <w:rPr>
          <w:b/>
          <w:bCs/>
          <w:sz w:val="23"/>
          <w:szCs w:val="23"/>
          <w:lang w:val="pt-PT"/>
        </w:rPr>
      </w:pPr>
    </w:p>
    <w:p w14:paraId="47C3C18D" w14:textId="2814BA9F" w:rsidR="00EE73E9" w:rsidRDefault="00EE73E9" w:rsidP="008E69AB">
      <w:pPr>
        <w:jc w:val="both"/>
        <w:rPr>
          <w:b/>
          <w:bCs/>
          <w:sz w:val="23"/>
          <w:szCs w:val="23"/>
          <w:lang w:val="pt-PT"/>
        </w:rPr>
      </w:pPr>
      <w:r>
        <w:rPr>
          <w:b/>
          <w:bCs/>
          <w:sz w:val="23"/>
          <w:szCs w:val="23"/>
          <w:lang w:val="pt-PT"/>
        </w:rPr>
        <w:t>Passo a passo:</w:t>
      </w:r>
    </w:p>
    <w:p w14:paraId="3E482826" w14:textId="1AE6BA25" w:rsidR="004B27F2" w:rsidRDefault="004B27F2" w:rsidP="008E69AB">
      <w:pPr>
        <w:jc w:val="both"/>
        <w:rPr>
          <w:b/>
          <w:bCs/>
          <w:sz w:val="23"/>
          <w:szCs w:val="23"/>
          <w:lang w:val="pt-PT"/>
        </w:rPr>
      </w:pPr>
    </w:p>
    <w:p w14:paraId="3DDA34ED" w14:textId="1E7F5D22" w:rsidR="004B27F2" w:rsidRDefault="004B27F2" w:rsidP="004B27F2">
      <w:pPr>
        <w:spacing w:line="276" w:lineRule="auto"/>
        <w:jc w:val="both"/>
        <w:rPr>
          <w:sz w:val="23"/>
          <w:szCs w:val="23"/>
          <w:lang w:val="pt-PT"/>
        </w:rPr>
      </w:pPr>
      <w:r w:rsidRPr="008E69AB">
        <w:rPr>
          <w:sz w:val="23"/>
          <w:szCs w:val="23"/>
          <w:lang w:val="pt-PT"/>
        </w:rPr>
        <w:t xml:space="preserve">1 </w:t>
      </w:r>
      <w:r>
        <w:rPr>
          <w:sz w:val="23"/>
          <w:szCs w:val="23"/>
          <w:lang w:val="pt-PT"/>
        </w:rPr>
        <w:t>–</w:t>
      </w:r>
      <w:r w:rsidRPr="008E69AB">
        <w:rPr>
          <w:sz w:val="23"/>
          <w:szCs w:val="23"/>
          <w:lang w:val="pt-PT"/>
        </w:rPr>
        <w:t xml:space="preserve"> </w:t>
      </w:r>
      <w:r>
        <w:rPr>
          <w:sz w:val="23"/>
          <w:szCs w:val="23"/>
          <w:lang w:val="pt-PT"/>
        </w:rPr>
        <w:t xml:space="preserve">Crie uma nova app chamada </w:t>
      </w:r>
      <w:r w:rsidR="002C189D">
        <w:rPr>
          <w:sz w:val="23"/>
          <w:szCs w:val="23"/>
          <w:lang w:val="pt-PT"/>
        </w:rPr>
        <w:t>Restaurante</w:t>
      </w:r>
    </w:p>
    <w:p w14:paraId="04D3E966" w14:textId="77777777" w:rsidR="00A63B0B" w:rsidRDefault="00A63B0B" w:rsidP="004B27F2">
      <w:pPr>
        <w:spacing w:line="276" w:lineRule="auto"/>
        <w:jc w:val="both"/>
        <w:rPr>
          <w:noProof/>
        </w:rPr>
      </w:pPr>
    </w:p>
    <w:p w14:paraId="17249C3F" w14:textId="1CD0798D" w:rsidR="002C189D" w:rsidRDefault="002C189D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49750A56" wp14:editId="29A12909">
            <wp:extent cx="3522428" cy="261310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01" t="16256" r="26196" b="21225"/>
                    <a:stretch/>
                  </pic:blipFill>
                  <pic:spPr bwMode="auto">
                    <a:xfrm>
                      <a:off x="0" y="0"/>
                      <a:ext cx="3524565" cy="261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0B1" w14:textId="1E2574E7" w:rsidR="00333576" w:rsidRDefault="00333576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67CC4772" w14:textId="112FF561" w:rsidR="00A34E21" w:rsidRDefault="00A63B0B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2</w:t>
      </w:r>
      <w:r w:rsidR="00333576" w:rsidRPr="00333576">
        <w:rPr>
          <w:sz w:val="23"/>
          <w:szCs w:val="23"/>
          <w:lang w:val="pt-PT"/>
        </w:rPr>
        <w:t xml:space="preserve"> – </w:t>
      </w:r>
      <w:r w:rsidR="002C189D">
        <w:rPr>
          <w:sz w:val="23"/>
          <w:szCs w:val="23"/>
          <w:lang w:val="pt-PT"/>
        </w:rPr>
        <w:t xml:space="preserve">Valide que tem </w:t>
      </w:r>
      <w:r>
        <w:rPr>
          <w:sz w:val="23"/>
          <w:szCs w:val="23"/>
          <w:lang w:val="pt-PT"/>
        </w:rPr>
        <w:t>a appcompactActivity</w:t>
      </w:r>
    </w:p>
    <w:p w14:paraId="77D201D8" w14:textId="77777777" w:rsidR="00A63B0B" w:rsidRPr="00A63B0B" w:rsidRDefault="00A63B0B" w:rsidP="004B27F2">
      <w:pPr>
        <w:spacing w:line="276" w:lineRule="auto"/>
        <w:jc w:val="both"/>
        <w:rPr>
          <w:noProof/>
          <w:lang w:val="pt-PT"/>
        </w:rPr>
      </w:pPr>
    </w:p>
    <w:p w14:paraId="378FE320" w14:textId="6561E66E" w:rsidR="002C189D" w:rsidRPr="00A34E21" w:rsidRDefault="002C189D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6143C03B" wp14:editId="6033F44F">
            <wp:extent cx="4921857" cy="277970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13" t="22439" r="25166" b="27638"/>
                    <a:stretch/>
                  </pic:blipFill>
                  <pic:spPr bwMode="auto">
                    <a:xfrm>
                      <a:off x="0" y="0"/>
                      <a:ext cx="4936088" cy="278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A0E6" w14:textId="49FFB9C4" w:rsidR="00333576" w:rsidRDefault="00333576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2FAE3C9A" w14:textId="573FF858" w:rsidR="00750D90" w:rsidRPr="00750D90" w:rsidRDefault="00A63B0B" w:rsidP="004B27F2">
      <w:pPr>
        <w:spacing w:line="276" w:lineRule="auto"/>
        <w:jc w:val="both"/>
        <w:rPr>
          <w:noProof/>
          <w:lang w:val="pt-PT"/>
        </w:rPr>
      </w:pPr>
      <w:r>
        <w:rPr>
          <w:sz w:val="23"/>
          <w:szCs w:val="23"/>
          <w:lang w:val="pt-PT"/>
        </w:rPr>
        <w:lastRenderedPageBreak/>
        <w:t>3</w:t>
      </w:r>
      <w:r w:rsidR="004B27F2" w:rsidRPr="00333576">
        <w:rPr>
          <w:sz w:val="23"/>
          <w:szCs w:val="23"/>
          <w:lang w:val="pt-PT"/>
        </w:rPr>
        <w:t xml:space="preserve"> – </w:t>
      </w:r>
      <w:r w:rsidR="00750D90">
        <w:rPr>
          <w:sz w:val="23"/>
          <w:szCs w:val="23"/>
          <w:lang w:val="pt-PT"/>
        </w:rPr>
        <w:t>O android Manifest deve ter a seguinte estrutura</w:t>
      </w:r>
    </w:p>
    <w:p w14:paraId="13A10520" w14:textId="251B9EF7" w:rsidR="004B27F2" w:rsidRPr="002C189D" w:rsidRDefault="00750D90" w:rsidP="004B27F2">
      <w:pPr>
        <w:spacing w:line="276" w:lineRule="auto"/>
        <w:jc w:val="both"/>
        <w:rPr>
          <w:noProof/>
          <w:lang w:val="pt-PT"/>
        </w:rPr>
      </w:pPr>
      <w:r>
        <w:rPr>
          <w:noProof/>
        </w:rPr>
        <w:drawing>
          <wp:inline distT="0" distB="0" distL="0" distR="0" wp14:anchorId="0B894B79" wp14:editId="1E770678">
            <wp:extent cx="3514476" cy="254971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066" t="6869" r="1090" b="50769"/>
                    <a:stretch/>
                  </pic:blipFill>
                  <pic:spPr bwMode="auto">
                    <a:xfrm>
                      <a:off x="0" y="0"/>
                      <a:ext cx="3526365" cy="255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3576" w:rsidRPr="002C189D">
        <w:rPr>
          <w:noProof/>
          <w:lang w:val="pt-PT"/>
        </w:rPr>
        <w:t xml:space="preserve"> </w:t>
      </w:r>
    </w:p>
    <w:p w14:paraId="014E46B9" w14:textId="77777777" w:rsidR="00A34E21" w:rsidRPr="002C189D" w:rsidRDefault="00A34E21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698FFFD8" w14:textId="0B80D8A6" w:rsidR="00750D90" w:rsidRPr="00750D90" w:rsidRDefault="00750D90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4</w:t>
      </w:r>
      <w:r w:rsidR="004B27F2" w:rsidRPr="004B27F2">
        <w:rPr>
          <w:sz w:val="23"/>
          <w:szCs w:val="23"/>
          <w:lang w:val="pt-PT"/>
        </w:rPr>
        <w:t xml:space="preserve"> – </w:t>
      </w:r>
      <w:r>
        <w:rPr>
          <w:sz w:val="23"/>
          <w:szCs w:val="23"/>
          <w:lang w:val="pt-PT"/>
        </w:rPr>
        <w:t>Altera a app name para ficar como a seguinte imagem</w:t>
      </w:r>
    </w:p>
    <w:p w14:paraId="63D189FB" w14:textId="77777777" w:rsidR="004B117D" w:rsidRDefault="004B117D" w:rsidP="004B27F2">
      <w:pPr>
        <w:spacing w:line="276" w:lineRule="auto"/>
        <w:jc w:val="both"/>
        <w:rPr>
          <w:noProof/>
        </w:rPr>
      </w:pPr>
    </w:p>
    <w:p w14:paraId="240377C3" w14:textId="4C794825" w:rsidR="00A34E21" w:rsidRDefault="00750D90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0B090F0F" wp14:editId="6F092264">
            <wp:extent cx="2075290" cy="2035534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57" t="20611" r="72728" b="45535"/>
                    <a:stretch/>
                  </pic:blipFill>
                  <pic:spPr bwMode="auto">
                    <a:xfrm>
                      <a:off x="0" y="0"/>
                      <a:ext cx="2080526" cy="204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9EA76" w14:textId="4C447354" w:rsidR="004B27F2" w:rsidRPr="004B27F2" w:rsidRDefault="004B27F2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79093BC6" w14:textId="77777777" w:rsidR="004B27F2" w:rsidRPr="004B27F2" w:rsidRDefault="004B27F2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611C3B9A" w14:textId="13277EBB" w:rsidR="00750D90" w:rsidRPr="00750D90" w:rsidRDefault="00750D90" w:rsidP="00007475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5</w:t>
      </w:r>
      <w:r w:rsidR="008E69AB" w:rsidRPr="008E69AB">
        <w:rPr>
          <w:sz w:val="23"/>
          <w:szCs w:val="23"/>
          <w:lang w:val="pt-PT"/>
        </w:rPr>
        <w:t xml:space="preserve"> </w:t>
      </w:r>
      <w:r w:rsidR="00D41D05">
        <w:rPr>
          <w:sz w:val="23"/>
          <w:szCs w:val="23"/>
          <w:lang w:val="pt-PT"/>
        </w:rPr>
        <w:t>–</w:t>
      </w:r>
      <w:r w:rsidR="008E69AB" w:rsidRPr="008E69AB">
        <w:rPr>
          <w:sz w:val="23"/>
          <w:szCs w:val="23"/>
          <w:lang w:val="pt-PT"/>
        </w:rPr>
        <w:t xml:space="preserve"> </w:t>
      </w:r>
      <w:r>
        <w:rPr>
          <w:sz w:val="23"/>
          <w:szCs w:val="23"/>
          <w:lang w:val="pt-PT"/>
        </w:rPr>
        <w:t>Altere o layout par nao ter action Bar</w:t>
      </w:r>
    </w:p>
    <w:p w14:paraId="73655A28" w14:textId="2B93D341" w:rsidR="00750D90" w:rsidRPr="00184104" w:rsidRDefault="00750D90" w:rsidP="00007475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04F19815" wp14:editId="01ECC7AB">
            <wp:extent cx="6305364" cy="310101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938" t="10302" r="2630" b="86949"/>
                    <a:stretch/>
                  </pic:blipFill>
                  <pic:spPr bwMode="auto">
                    <a:xfrm>
                      <a:off x="0" y="0"/>
                      <a:ext cx="6602401" cy="32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4998" w14:textId="78A75A84" w:rsidR="002D530E" w:rsidRDefault="002D530E" w:rsidP="00007475">
      <w:pPr>
        <w:spacing w:line="276" w:lineRule="auto"/>
        <w:jc w:val="both"/>
        <w:rPr>
          <w:noProof/>
          <w:lang w:val="pt-PT"/>
        </w:rPr>
      </w:pPr>
    </w:p>
    <w:p w14:paraId="47486F37" w14:textId="75BF8AAA" w:rsidR="004B117D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50379DAF" w14:textId="00A91B38" w:rsidR="004B117D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7285E23F" w14:textId="15457FDB" w:rsidR="004B117D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2646A20B" w14:textId="7EC33D49" w:rsidR="004B117D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231309B0" w14:textId="2C677BA2" w:rsidR="004B117D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18FEAF66" w14:textId="77777777" w:rsidR="004B117D" w:rsidRPr="00EE73E9" w:rsidRDefault="004B117D" w:rsidP="00007475">
      <w:pPr>
        <w:spacing w:line="276" w:lineRule="auto"/>
        <w:jc w:val="both"/>
        <w:rPr>
          <w:noProof/>
          <w:lang w:val="pt-PT"/>
        </w:rPr>
      </w:pPr>
    </w:p>
    <w:p w14:paraId="736C2EDF" w14:textId="7B7D887E" w:rsidR="004B27F2" w:rsidRDefault="004B27F2" w:rsidP="00184104">
      <w:pPr>
        <w:tabs>
          <w:tab w:val="left" w:pos="200"/>
        </w:tabs>
        <w:spacing w:line="276" w:lineRule="auto"/>
        <w:rPr>
          <w:sz w:val="23"/>
          <w:szCs w:val="23"/>
          <w:lang w:val="pt-PT"/>
        </w:rPr>
      </w:pPr>
    </w:p>
    <w:p w14:paraId="22B0A7EC" w14:textId="6E26C2CD" w:rsidR="003349FF" w:rsidRPr="003349FF" w:rsidRDefault="00750D90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lastRenderedPageBreak/>
        <w:t xml:space="preserve">6 </w:t>
      </w:r>
      <w:r w:rsidR="004B27F2" w:rsidRPr="004B27F2">
        <w:rPr>
          <w:sz w:val="23"/>
          <w:szCs w:val="23"/>
          <w:lang w:val="pt-PT"/>
        </w:rPr>
        <w:t xml:space="preserve">– </w:t>
      </w:r>
      <w:r>
        <w:rPr>
          <w:sz w:val="23"/>
          <w:szCs w:val="23"/>
          <w:lang w:val="pt-PT"/>
        </w:rPr>
        <w:t>Adicionar uma toolbar ao layout</w:t>
      </w:r>
    </w:p>
    <w:p w14:paraId="5FBB6D1A" w14:textId="6385E50A" w:rsidR="003349FF" w:rsidRDefault="003349FF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2C2512E5" wp14:editId="0798ADFE">
            <wp:extent cx="6317084" cy="2528515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470" t="12135" r="17557" b="34514"/>
                    <a:stretch/>
                  </pic:blipFill>
                  <pic:spPr bwMode="auto">
                    <a:xfrm>
                      <a:off x="0" y="0"/>
                      <a:ext cx="6376768" cy="255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51783" w14:textId="4D3A5076" w:rsidR="0089123D" w:rsidRDefault="0089123D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5BCCBA7F" w14:textId="734668BC" w:rsidR="003349FF" w:rsidRDefault="003349FF" w:rsidP="003349FF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7</w:t>
      </w:r>
      <w:r w:rsidRPr="004B27F2">
        <w:rPr>
          <w:sz w:val="23"/>
          <w:szCs w:val="23"/>
          <w:lang w:val="pt-PT"/>
        </w:rPr>
        <w:t xml:space="preserve"> – </w:t>
      </w:r>
      <w:r>
        <w:rPr>
          <w:sz w:val="23"/>
          <w:szCs w:val="23"/>
          <w:lang w:val="pt-PT"/>
        </w:rPr>
        <w:t>A toolbar está nesta atividade mas queremos utilizar em todas.... Que devemos fazer?</w:t>
      </w:r>
    </w:p>
    <w:p w14:paraId="684C62CE" w14:textId="55775DB0" w:rsidR="004B117D" w:rsidRPr="004B117D" w:rsidRDefault="00727E4A" w:rsidP="003349FF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7.1</w:t>
      </w:r>
      <w:r w:rsidRPr="004B27F2">
        <w:rPr>
          <w:sz w:val="23"/>
          <w:szCs w:val="23"/>
          <w:lang w:val="pt-PT"/>
        </w:rPr>
        <w:t xml:space="preserve"> – </w:t>
      </w:r>
      <w:r>
        <w:rPr>
          <w:sz w:val="23"/>
          <w:szCs w:val="23"/>
          <w:lang w:val="pt-PT"/>
        </w:rPr>
        <w:t>Adicionar um novo layout</w:t>
      </w:r>
    </w:p>
    <w:p w14:paraId="4AE7238A" w14:textId="67133E5D" w:rsidR="00727E4A" w:rsidRPr="00727E4A" w:rsidRDefault="00727E4A" w:rsidP="003349FF">
      <w:pPr>
        <w:spacing w:line="276" w:lineRule="auto"/>
        <w:jc w:val="both"/>
        <w:rPr>
          <w:b/>
          <w:bCs/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03874129" wp14:editId="357866F9">
            <wp:extent cx="3156668" cy="1081377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999" t="17401" r="1846" b="53880"/>
                    <a:stretch/>
                  </pic:blipFill>
                  <pic:spPr bwMode="auto">
                    <a:xfrm>
                      <a:off x="0" y="0"/>
                      <a:ext cx="3179158" cy="108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CF058" w14:textId="5F521582" w:rsidR="004B117D" w:rsidRPr="004B117D" w:rsidRDefault="002F6BE0" w:rsidP="002F6BE0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7.</w:t>
      </w:r>
      <w:r w:rsidR="008B470A">
        <w:rPr>
          <w:sz w:val="23"/>
          <w:szCs w:val="23"/>
          <w:lang w:val="pt-PT"/>
        </w:rPr>
        <w:t>2</w:t>
      </w:r>
      <w:r w:rsidRPr="004B27F2">
        <w:rPr>
          <w:sz w:val="23"/>
          <w:szCs w:val="23"/>
          <w:lang w:val="pt-PT"/>
        </w:rPr>
        <w:t xml:space="preserve"> – </w:t>
      </w:r>
      <w:r w:rsidR="004B117D">
        <w:rPr>
          <w:sz w:val="23"/>
          <w:szCs w:val="23"/>
          <w:lang w:val="pt-PT"/>
        </w:rPr>
        <w:t>O novo layout deve conter o seguinte código</w:t>
      </w:r>
    </w:p>
    <w:p w14:paraId="416555B2" w14:textId="68D9902D" w:rsidR="003349FF" w:rsidRDefault="004B117D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2E45AF9D" wp14:editId="4E528FE2">
            <wp:extent cx="2981739" cy="313867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14" t="9845" r="58914" b="44358"/>
                    <a:stretch/>
                  </pic:blipFill>
                  <pic:spPr bwMode="auto">
                    <a:xfrm>
                      <a:off x="0" y="0"/>
                      <a:ext cx="2998857" cy="315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59107" w14:textId="065D32E3" w:rsidR="00AB5E2F" w:rsidRPr="004B117D" w:rsidRDefault="0089123D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lastRenderedPageBreak/>
        <w:t>8</w:t>
      </w:r>
      <w:r w:rsidRPr="004B27F2">
        <w:rPr>
          <w:sz w:val="23"/>
          <w:szCs w:val="23"/>
          <w:lang w:val="pt-PT"/>
        </w:rPr>
        <w:t xml:space="preserve"> – </w:t>
      </w:r>
      <w:r w:rsidR="00AB5E2F">
        <w:rPr>
          <w:sz w:val="23"/>
          <w:szCs w:val="23"/>
          <w:lang w:val="pt-PT"/>
        </w:rPr>
        <w:t>Cria uma nova actividade para poder efectuar encomendas</w:t>
      </w:r>
    </w:p>
    <w:p w14:paraId="07D73C1A" w14:textId="0CD325BF" w:rsidR="0089123D" w:rsidRDefault="00AB5E2F" w:rsidP="0089123D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0F14164B" wp14:editId="54386905">
            <wp:extent cx="3947522" cy="30373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643" t="16027" r="1987" b="20541"/>
                    <a:stretch/>
                  </pic:blipFill>
                  <pic:spPr bwMode="auto">
                    <a:xfrm>
                      <a:off x="0" y="0"/>
                      <a:ext cx="3976433" cy="305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1DCA3" w14:textId="5F9A3D51" w:rsidR="004B117D" w:rsidRPr="004B117D" w:rsidRDefault="0089123D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9</w:t>
      </w:r>
      <w:r w:rsidRPr="004B27F2">
        <w:rPr>
          <w:sz w:val="23"/>
          <w:szCs w:val="23"/>
          <w:lang w:val="pt-PT"/>
        </w:rPr>
        <w:t xml:space="preserve"> – </w:t>
      </w:r>
      <w:r w:rsidR="00AB5E2F">
        <w:rPr>
          <w:sz w:val="23"/>
          <w:szCs w:val="23"/>
          <w:lang w:val="pt-PT"/>
        </w:rPr>
        <w:t>Adicione o menu</w:t>
      </w:r>
    </w:p>
    <w:p w14:paraId="063178EE" w14:textId="3F26F0E4" w:rsidR="00931090" w:rsidRDefault="00931090" w:rsidP="00931090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7EAAFC99" wp14:editId="02DC1150">
            <wp:extent cx="4085680" cy="27272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354" t="7098" r="-331" b="33593"/>
                    <a:stretch/>
                  </pic:blipFill>
                  <pic:spPr bwMode="auto">
                    <a:xfrm>
                      <a:off x="0" y="0"/>
                      <a:ext cx="4114500" cy="274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1977F" w14:textId="384DDA0C" w:rsidR="00282DAF" w:rsidRPr="00282DAF" w:rsidRDefault="00931090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>10</w:t>
      </w:r>
      <w:r w:rsidRPr="004B27F2">
        <w:rPr>
          <w:sz w:val="23"/>
          <w:szCs w:val="23"/>
          <w:lang w:val="pt-PT"/>
        </w:rPr>
        <w:t xml:space="preserve"> – </w:t>
      </w:r>
      <w:r w:rsidR="00282DAF">
        <w:rPr>
          <w:sz w:val="23"/>
          <w:szCs w:val="23"/>
          <w:lang w:val="pt-PT"/>
        </w:rPr>
        <w:t>O código do menu deve ficar assim</w:t>
      </w:r>
    </w:p>
    <w:p w14:paraId="0C2BC501" w14:textId="09B849BD" w:rsidR="00931090" w:rsidRDefault="00282DAF" w:rsidP="004B27F2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423037DB" wp14:editId="37E036AD">
            <wp:extent cx="4118775" cy="148807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809" t="9391" r="6750" b="72983"/>
                    <a:stretch/>
                  </pic:blipFill>
                  <pic:spPr bwMode="auto">
                    <a:xfrm>
                      <a:off x="0" y="0"/>
                      <a:ext cx="4149554" cy="149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5544" w14:textId="71F1329F" w:rsidR="00931090" w:rsidRDefault="00931090" w:rsidP="004B27F2">
      <w:pPr>
        <w:spacing w:line="276" w:lineRule="auto"/>
        <w:jc w:val="both"/>
        <w:rPr>
          <w:sz w:val="23"/>
          <w:szCs w:val="23"/>
          <w:lang w:val="pt-PT"/>
        </w:rPr>
      </w:pPr>
    </w:p>
    <w:p w14:paraId="43AAAFDD" w14:textId="2B63586B" w:rsidR="00282DAF" w:rsidRPr="00282DAF" w:rsidRDefault="00282DAF" w:rsidP="00282DAF">
      <w:pPr>
        <w:spacing w:line="276" w:lineRule="auto"/>
        <w:jc w:val="both"/>
        <w:rPr>
          <w:sz w:val="23"/>
          <w:szCs w:val="23"/>
          <w:lang w:val="pt-PT"/>
        </w:rPr>
      </w:pPr>
      <w:r w:rsidRPr="00282DAF">
        <w:rPr>
          <w:sz w:val="23"/>
          <w:szCs w:val="23"/>
          <w:lang w:val="pt-PT"/>
        </w:rPr>
        <w:t>1</w:t>
      </w:r>
      <w:r w:rsidRPr="00282DAF">
        <w:rPr>
          <w:sz w:val="23"/>
          <w:szCs w:val="23"/>
          <w:lang w:val="pt-PT"/>
        </w:rPr>
        <w:t>1</w:t>
      </w:r>
      <w:r w:rsidRPr="00282DAF">
        <w:rPr>
          <w:sz w:val="23"/>
          <w:szCs w:val="23"/>
          <w:lang w:val="pt-PT"/>
        </w:rPr>
        <w:t xml:space="preserve"> –</w:t>
      </w:r>
      <w:r w:rsidRPr="00282DAF">
        <w:rPr>
          <w:sz w:val="23"/>
          <w:szCs w:val="23"/>
          <w:lang w:val="pt-PT"/>
        </w:rPr>
        <w:t xml:space="preserve"> Adicione o icon ic_add_white_24dp</w:t>
      </w:r>
    </w:p>
    <w:p w14:paraId="45430FB2" w14:textId="55E65728" w:rsidR="00282DAF" w:rsidRPr="00282DAF" w:rsidRDefault="00282DAF" w:rsidP="00282DAF">
      <w:pPr>
        <w:spacing w:line="276" w:lineRule="auto"/>
        <w:jc w:val="both"/>
        <w:rPr>
          <w:sz w:val="23"/>
          <w:szCs w:val="23"/>
          <w:lang w:val="pt-PT"/>
        </w:rPr>
      </w:pPr>
    </w:p>
    <w:p w14:paraId="07EAC581" w14:textId="04F642E8" w:rsidR="00282DAF" w:rsidRPr="00282DAF" w:rsidRDefault="00282DAF" w:rsidP="00282DAF">
      <w:pPr>
        <w:spacing w:line="276" w:lineRule="auto"/>
        <w:jc w:val="both"/>
        <w:rPr>
          <w:sz w:val="23"/>
          <w:szCs w:val="23"/>
          <w:lang w:val="pt-PT"/>
        </w:rPr>
      </w:pPr>
      <w:r w:rsidRPr="00282DAF">
        <w:rPr>
          <w:sz w:val="23"/>
          <w:szCs w:val="23"/>
          <w:lang w:val="pt-PT"/>
        </w:rPr>
        <w:t>1</w:t>
      </w:r>
      <w:r>
        <w:rPr>
          <w:sz w:val="23"/>
          <w:szCs w:val="23"/>
          <w:lang w:val="pt-PT"/>
        </w:rPr>
        <w:t>2</w:t>
      </w:r>
      <w:r w:rsidRPr="00282DAF">
        <w:rPr>
          <w:sz w:val="23"/>
          <w:szCs w:val="23"/>
          <w:lang w:val="pt-PT"/>
        </w:rPr>
        <w:t xml:space="preserve"> – </w:t>
      </w:r>
      <w:r w:rsidRPr="00282DAF">
        <w:rPr>
          <w:sz w:val="23"/>
          <w:szCs w:val="23"/>
          <w:lang w:val="pt-PT"/>
        </w:rPr>
        <w:t xml:space="preserve">Altere </w:t>
      </w:r>
      <w:r>
        <w:rPr>
          <w:sz w:val="23"/>
          <w:szCs w:val="23"/>
          <w:lang w:val="pt-PT"/>
        </w:rPr>
        <w:t>a sua página main activity para ter o seguinte aspecto</w:t>
      </w:r>
    </w:p>
    <w:p w14:paraId="15C86C59" w14:textId="3CADEE32" w:rsidR="00282DAF" w:rsidRPr="00282DAF" w:rsidRDefault="00282DAF" w:rsidP="00282DAF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48703254" wp14:editId="4AB863B6">
            <wp:extent cx="4126727" cy="3941842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454" t="7328" r="1729" b="38639"/>
                    <a:stretch/>
                  </pic:blipFill>
                  <pic:spPr bwMode="auto">
                    <a:xfrm>
                      <a:off x="0" y="0"/>
                      <a:ext cx="4135436" cy="395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87B7" w14:textId="43C27327" w:rsidR="00282DAF" w:rsidRPr="00282DAF" w:rsidRDefault="00282DAF" w:rsidP="00282DAF">
      <w:pPr>
        <w:spacing w:line="276" w:lineRule="auto"/>
        <w:jc w:val="both"/>
        <w:rPr>
          <w:sz w:val="23"/>
          <w:szCs w:val="23"/>
          <w:lang w:val="pt-PT"/>
        </w:rPr>
      </w:pPr>
      <w:r>
        <w:rPr>
          <w:noProof/>
        </w:rPr>
        <w:drawing>
          <wp:inline distT="0" distB="0" distL="0" distR="0" wp14:anchorId="254521E3" wp14:editId="4E1953BA">
            <wp:extent cx="3959749" cy="3066838"/>
            <wp:effectExtent l="0" t="0" r="317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968" t="8702" r="443" b="46424"/>
                    <a:stretch/>
                  </pic:blipFill>
                  <pic:spPr bwMode="auto">
                    <a:xfrm>
                      <a:off x="0" y="0"/>
                      <a:ext cx="3970609" cy="307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969E" w14:textId="6AA9BE92" w:rsidR="007E74F8" w:rsidRPr="00F64CF5" w:rsidRDefault="007E74F8" w:rsidP="009958A5">
      <w:pPr>
        <w:spacing w:line="276" w:lineRule="auto"/>
        <w:rPr>
          <w:b/>
          <w:bCs/>
          <w:sz w:val="23"/>
          <w:szCs w:val="23"/>
          <w:lang w:val="pt-PT"/>
        </w:rPr>
      </w:pPr>
      <w:r w:rsidRPr="00F64CF5">
        <w:rPr>
          <w:b/>
          <w:bCs/>
          <w:sz w:val="23"/>
          <w:szCs w:val="23"/>
          <w:lang w:val="pt-PT"/>
        </w:rPr>
        <w:lastRenderedPageBreak/>
        <w:t>Desafio</w:t>
      </w:r>
    </w:p>
    <w:p w14:paraId="0D00C4DA" w14:textId="718CA28E" w:rsidR="007E74F8" w:rsidRDefault="007E74F8" w:rsidP="009958A5">
      <w:pPr>
        <w:spacing w:line="276" w:lineRule="auto"/>
        <w:rPr>
          <w:sz w:val="23"/>
          <w:szCs w:val="23"/>
          <w:lang w:val="pt-PT"/>
        </w:rPr>
      </w:pPr>
    </w:p>
    <w:p w14:paraId="11422571" w14:textId="62BAC4EF" w:rsidR="00F64CF5" w:rsidRPr="00F64CF5" w:rsidRDefault="007E74F8" w:rsidP="009958A5">
      <w:pPr>
        <w:spacing w:line="276" w:lineRule="auto"/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 xml:space="preserve">A sua app deve </w:t>
      </w:r>
      <w:r w:rsidR="00F64CF5">
        <w:rPr>
          <w:sz w:val="23"/>
          <w:szCs w:val="23"/>
          <w:lang w:val="pt-PT"/>
        </w:rPr>
        <w:t>ter o seguinte aspecto(atençao ao layout). Deve navegar para a encomenda pelo icon + e na pagina da encomenda deve voltar a pagina anterior</w:t>
      </w:r>
    </w:p>
    <w:p w14:paraId="001B3171" w14:textId="462DB0C0" w:rsidR="00F64CF5" w:rsidRDefault="00F64CF5" w:rsidP="009958A5">
      <w:pPr>
        <w:spacing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ED4167" wp14:editId="783B9037">
            <wp:simplePos x="0" y="0"/>
            <wp:positionH relativeFrom="margin">
              <wp:posOffset>2600077</wp:posOffset>
            </wp:positionH>
            <wp:positionV relativeFrom="margin">
              <wp:posOffset>1569223</wp:posOffset>
            </wp:positionV>
            <wp:extent cx="2441050" cy="1672573"/>
            <wp:effectExtent l="0" t="0" r="0" b="444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69" t="21064" r="71666" b="53520"/>
                    <a:stretch/>
                  </pic:blipFill>
                  <pic:spPr bwMode="auto">
                    <a:xfrm>
                      <a:off x="0" y="0"/>
                      <a:ext cx="2441050" cy="167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FC3EE6F" wp14:editId="70E32894">
            <wp:extent cx="2425148" cy="2563287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84" t="18546" r="72565" b="43212"/>
                    <a:stretch/>
                  </pic:blipFill>
                  <pic:spPr bwMode="auto">
                    <a:xfrm>
                      <a:off x="0" y="0"/>
                      <a:ext cx="2435656" cy="257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F52E" w14:textId="61E28FE3" w:rsidR="00F64CF5" w:rsidRDefault="00F64CF5" w:rsidP="009958A5">
      <w:pPr>
        <w:spacing w:line="276" w:lineRule="auto"/>
        <w:rPr>
          <w:sz w:val="23"/>
          <w:szCs w:val="23"/>
          <w:lang w:val="pt-PT"/>
        </w:rPr>
      </w:pPr>
    </w:p>
    <w:p w14:paraId="4BB6E502" w14:textId="6EC8D36C" w:rsidR="00F64CF5" w:rsidRDefault="00F64CF5" w:rsidP="009958A5">
      <w:pPr>
        <w:spacing w:line="276" w:lineRule="auto"/>
        <w:rPr>
          <w:sz w:val="23"/>
          <w:szCs w:val="23"/>
          <w:lang w:val="pt-PT"/>
        </w:rPr>
      </w:pPr>
    </w:p>
    <w:p w14:paraId="2963BE9C" w14:textId="7294418F" w:rsidR="00F64CF5" w:rsidRDefault="00F64CF5" w:rsidP="009958A5">
      <w:pPr>
        <w:spacing w:line="276" w:lineRule="auto"/>
        <w:rPr>
          <w:sz w:val="23"/>
          <w:szCs w:val="23"/>
          <w:lang w:val="pt-PT"/>
        </w:rPr>
      </w:pPr>
    </w:p>
    <w:p w14:paraId="3CA3F174" w14:textId="7872B532" w:rsidR="00F64CF5" w:rsidRPr="00F64CF5" w:rsidRDefault="00F64CF5" w:rsidP="00F64CF5">
      <w:pPr>
        <w:rPr>
          <w:sz w:val="23"/>
          <w:szCs w:val="23"/>
          <w:lang w:val="pt-PT"/>
        </w:rPr>
      </w:pPr>
    </w:p>
    <w:p w14:paraId="639E38FF" w14:textId="47FD75F6" w:rsidR="00F64CF5" w:rsidRDefault="00F64CF5" w:rsidP="00F64CF5">
      <w:pPr>
        <w:rPr>
          <w:sz w:val="23"/>
          <w:szCs w:val="23"/>
          <w:lang w:val="pt-PT"/>
        </w:rPr>
      </w:pPr>
    </w:p>
    <w:p w14:paraId="61A34AB6" w14:textId="50761AFB" w:rsidR="00F64CF5" w:rsidRPr="00F64CF5" w:rsidRDefault="00F64CF5" w:rsidP="00F64CF5">
      <w:pPr>
        <w:tabs>
          <w:tab w:val="left" w:pos="2893"/>
        </w:tabs>
        <w:rPr>
          <w:sz w:val="23"/>
          <w:szCs w:val="23"/>
          <w:lang w:val="pt-PT"/>
        </w:rPr>
      </w:pPr>
      <w:r>
        <w:rPr>
          <w:sz w:val="23"/>
          <w:szCs w:val="23"/>
          <w:lang w:val="pt-PT"/>
        </w:rPr>
        <w:tab/>
      </w:r>
    </w:p>
    <w:sectPr w:rsidR="00F64CF5" w:rsidRPr="00F64CF5">
      <w:headerReference w:type="default" r:id="rId22"/>
      <w:footerReference w:type="default" r:id="rId23"/>
      <w:headerReference w:type="first" r:id="rId24"/>
      <w:footerReference w:type="first" r:id="rId25"/>
      <w:pgSz w:w="11906" w:h="16838"/>
      <w:pgMar w:top="1418" w:right="924" w:bottom="1418" w:left="1259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2BB704" w14:textId="77777777" w:rsidR="00FC3E4B" w:rsidRDefault="00FC3E4B">
      <w:r>
        <w:separator/>
      </w:r>
    </w:p>
  </w:endnote>
  <w:endnote w:type="continuationSeparator" w:id="0">
    <w:p w14:paraId="309A4F02" w14:textId="77777777" w:rsidR="00FC3E4B" w:rsidRDefault="00FC3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4EBFFA" w14:textId="77777777" w:rsidR="004B117D" w:rsidRPr="003745D2" w:rsidRDefault="004B117D">
    <w:pPr>
      <w:pStyle w:val="Footer"/>
      <w:pBdr>
        <w:bottom w:val="double" w:sz="6" w:space="1" w:color="auto"/>
      </w:pBdr>
      <w:jc w:val="center"/>
      <w:rPr>
        <w:sz w:val="19"/>
        <w:szCs w:val="19"/>
        <w:vertAlign w:val="superscript"/>
        <w:lang w:val="pt-PT"/>
      </w:rPr>
    </w:pPr>
  </w:p>
  <w:p w14:paraId="1327A2CE" w14:textId="77777777" w:rsidR="004B117D" w:rsidRPr="003745D2" w:rsidRDefault="004B117D">
    <w:pPr>
      <w:pStyle w:val="Footer"/>
      <w:jc w:val="center"/>
      <w:rPr>
        <w:sz w:val="19"/>
        <w:szCs w:val="19"/>
        <w:vertAlign w:val="superscript"/>
        <w:lang w:val="pt-PT"/>
      </w:rPr>
    </w:pPr>
  </w:p>
  <w:p w14:paraId="729D6929" w14:textId="77777777" w:rsidR="004B117D" w:rsidRPr="003745D2" w:rsidRDefault="004B117D">
    <w:pPr>
      <w:pStyle w:val="Footer"/>
      <w:jc w:val="center"/>
      <w:rPr>
        <w:sz w:val="23"/>
        <w:szCs w:val="23"/>
        <w:lang w:val="pt-PT"/>
      </w:rPr>
    </w:pPr>
    <w:r w:rsidRPr="003745D2">
      <w:rPr>
        <w:i/>
        <w:snapToGrid w:val="0"/>
        <w:sz w:val="19"/>
        <w:szCs w:val="19"/>
        <w:lang w:val="pt-PT" w:eastAsia="pt-PT"/>
      </w:rPr>
      <w:t xml:space="preserve">Página </w:t>
    </w:r>
    <w:r w:rsidRPr="003745D2">
      <w:rPr>
        <w:rStyle w:val="PageNumber"/>
        <w:i/>
        <w:sz w:val="19"/>
        <w:szCs w:val="19"/>
      </w:rPr>
      <w:fldChar w:fldCharType="begin"/>
    </w:r>
    <w:r w:rsidRPr="003745D2">
      <w:rPr>
        <w:rStyle w:val="PageNumber"/>
        <w:i/>
        <w:sz w:val="19"/>
        <w:szCs w:val="19"/>
      </w:rPr>
      <w:instrText xml:space="preserve"> PAGE </w:instrText>
    </w:r>
    <w:r w:rsidRPr="003745D2">
      <w:rPr>
        <w:rStyle w:val="PageNumber"/>
        <w:i/>
        <w:sz w:val="19"/>
        <w:szCs w:val="19"/>
      </w:rPr>
      <w:fldChar w:fldCharType="separate"/>
    </w:r>
    <w:r>
      <w:rPr>
        <w:rStyle w:val="PageNumber"/>
        <w:i/>
        <w:noProof/>
        <w:sz w:val="19"/>
        <w:szCs w:val="19"/>
      </w:rPr>
      <w:t>2</w:t>
    </w:r>
    <w:r w:rsidRPr="003745D2">
      <w:rPr>
        <w:rStyle w:val="PageNumber"/>
        <w:i/>
        <w:sz w:val="19"/>
        <w:szCs w:val="19"/>
      </w:rPr>
      <w:fldChar w:fldCharType="end"/>
    </w:r>
    <w:r w:rsidRPr="003745D2">
      <w:rPr>
        <w:i/>
        <w:snapToGrid w:val="0"/>
        <w:sz w:val="19"/>
        <w:szCs w:val="19"/>
        <w:lang w:val="pt-PT" w:eastAsia="pt-PT"/>
      </w:rPr>
      <w:t xml:space="preserve"> de </w:t>
    </w:r>
    <w:r w:rsidRPr="003745D2">
      <w:rPr>
        <w:rStyle w:val="PageNumber"/>
        <w:i/>
        <w:sz w:val="19"/>
        <w:szCs w:val="19"/>
      </w:rPr>
      <w:fldChar w:fldCharType="begin"/>
    </w:r>
    <w:r w:rsidRPr="003745D2">
      <w:rPr>
        <w:rStyle w:val="PageNumber"/>
        <w:i/>
        <w:sz w:val="19"/>
        <w:szCs w:val="19"/>
      </w:rPr>
      <w:instrText xml:space="preserve"> NUMPAGES </w:instrText>
    </w:r>
    <w:r w:rsidRPr="003745D2">
      <w:rPr>
        <w:rStyle w:val="PageNumber"/>
        <w:i/>
        <w:sz w:val="19"/>
        <w:szCs w:val="19"/>
      </w:rPr>
      <w:fldChar w:fldCharType="separate"/>
    </w:r>
    <w:r>
      <w:rPr>
        <w:rStyle w:val="PageNumber"/>
        <w:i/>
        <w:noProof/>
        <w:sz w:val="19"/>
        <w:szCs w:val="19"/>
      </w:rPr>
      <w:t>1</w:t>
    </w:r>
    <w:r w:rsidRPr="003745D2">
      <w:rPr>
        <w:rStyle w:val="PageNumber"/>
        <w:i/>
        <w:sz w:val="19"/>
        <w:szCs w:val="19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B0F7DA" w14:textId="77777777" w:rsidR="004B117D" w:rsidRPr="003745D2" w:rsidRDefault="004B117D">
    <w:pPr>
      <w:pStyle w:val="Footer"/>
      <w:pBdr>
        <w:bottom w:val="double" w:sz="6" w:space="1" w:color="auto"/>
      </w:pBdr>
      <w:jc w:val="center"/>
      <w:rPr>
        <w:sz w:val="19"/>
        <w:szCs w:val="19"/>
        <w:vertAlign w:val="superscript"/>
        <w:lang w:val="pt-PT"/>
      </w:rPr>
    </w:pPr>
  </w:p>
  <w:p w14:paraId="02214AC1" w14:textId="77777777" w:rsidR="004B117D" w:rsidRPr="003745D2" w:rsidRDefault="004B117D">
    <w:pPr>
      <w:pStyle w:val="Footer"/>
      <w:jc w:val="center"/>
      <w:rPr>
        <w:sz w:val="19"/>
        <w:szCs w:val="19"/>
        <w:vertAlign w:val="superscript"/>
        <w:lang w:val="pt-PT"/>
      </w:rPr>
    </w:pPr>
  </w:p>
  <w:p w14:paraId="523D7872" w14:textId="77777777" w:rsidR="004B117D" w:rsidRPr="003745D2" w:rsidRDefault="004B117D">
    <w:pPr>
      <w:pStyle w:val="Footer"/>
      <w:jc w:val="center"/>
      <w:rPr>
        <w:sz w:val="19"/>
        <w:szCs w:val="19"/>
        <w:lang w:val="pt-PT"/>
      </w:rPr>
    </w:pPr>
    <w:r w:rsidRPr="003745D2">
      <w:rPr>
        <w:i/>
        <w:snapToGrid w:val="0"/>
        <w:sz w:val="19"/>
        <w:szCs w:val="19"/>
        <w:lang w:val="pt-PT" w:eastAsia="pt-PT"/>
      </w:rPr>
      <w:t xml:space="preserve">Página </w:t>
    </w:r>
    <w:r w:rsidRPr="003745D2">
      <w:rPr>
        <w:rStyle w:val="PageNumber"/>
        <w:i/>
        <w:sz w:val="19"/>
        <w:szCs w:val="19"/>
      </w:rPr>
      <w:fldChar w:fldCharType="begin"/>
    </w:r>
    <w:r w:rsidRPr="003745D2">
      <w:rPr>
        <w:rStyle w:val="PageNumber"/>
        <w:i/>
        <w:sz w:val="19"/>
        <w:szCs w:val="19"/>
      </w:rPr>
      <w:instrText xml:space="preserve"> PAGE </w:instrText>
    </w:r>
    <w:r w:rsidRPr="003745D2">
      <w:rPr>
        <w:rStyle w:val="PageNumber"/>
        <w:i/>
        <w:sz w:val="19"/>
        <w:szCs w:val="19"/>
      </w:rPr>
      <w:fldChar w:fldCharType="separate"/>
    </w:r>
    <w:r>
      <w:rPr>
        <w:rStyle w:val="PageNumber"/>
        <w:i/>
        <w:noProof/>
        <w:sz w:val="19"/>
        <w:szCs w:val="19"/>
      </w:rPr>
      <w:t>1</w:t>
    </w:r>
    <w:r w:rsidRPr="003745D2">
      <w:rPr>
        <w:rStyle w:val="PageNumber"/>
        <w:i/>
        <w:sz w:val="19"/>
        <w:szCs w:val="19"/>
      </w:rPr>
      <w:fldChar w:fldCharType="end"/>
    </w:r>
    <w:r w:rsidRPr="003745D2">
      <w:rPr>
        <w:i/>
        <w:snapToGrid w:val="0"/>
        <w:sz w:val="19"/>
        <w:szCs w:val="19"/>
        <w:lang w:val="pt-PT" w:eastAsia="pt-PT"/>
      </w:rPr>
      <w:t xml:space="preserve"> de </w:t>
    </w:r>
    <w:r w:rsidRPr="003745D2">
      <w:rPr>
        <w:rStyle w:val="PageNumber"/>
        <w:i/>
        <w:sz w:val="19"/>
        <w:szCs w:val="19"/>
      </w:rPr>
      <w:fldChar w:fldCharType="begin"/>
    </w:r>
    <w:r w:rsidRPr="003745D2">
      <w:rPr>
        <w:rStyle w:val="PageNumber"/>
        <w:i/>
        <w:sz w:val="19"/>
        <w:szCs w:val="19"/>
      </w:rPr>
      <w:instrText xml:space="preserve"> NUMPAGES </w:instrText>
    </w:r>
    <w:r w:rsidRPr="003745D2">
      <w:rPr>
        <w:rStyle w:val="PageNumber"/>
        <w:i/>
        <w:sz w:val="19"/>
        <w:szCs w:val="19"/>
      </w:rPr>
      <w:fldChar w:fldCharType="separate"/>
    </w:r>
    <w:r>
      <w:rPr>
        <w:rStyle w:val="PageNumber"/>
        <w:i/>
        <w:noProof/>
        <w:sz w:val="19"/>
        <w:szCs w:val="19"/>
      </w:rPr>
      <w:t>1</w:t>
    </w:r>
    <w:r w:rsidRPr="003745D2">
      <w:rPr>
        <w:rStyle w:val="PageNumber"/>
        <w:i/>
        <w:sz w:val="19"/>
        <w:szCs w:val="1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E5C9FA" w14:textId="77777777" w:rsidR="00FC3E4B" w:rsidRDefault="00FC3E4B">
      <w:r>
        <w:separator/>
      </w:r>
    </w:p>
  </w:footnote>
  <w:footnote w:type="continuationSeparator" w:id="0">
    <w:p w14:paraId="29A5A794" w14:textId="77777777" w:rsidR="00FC3E4B" w:rsidRDefault="00FC3E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784F01" w14:textId="2B12C8E1" w:rsidR="004B117D" w:rsidRPr="003745D2" w:rsidRDefault="004B117D">
    <w:pPr>
      <w:pStyle w:val="Header"/>
      <w:tabs>
        <w:tab w:val="clear" w:pos="4252"/>
      </w:tabs>
      <w:jc w:val="center"/>
      <w:rPr>
        <w:sz w:val="26"/>
        <w:szCs w:val="26"/>
        <w:lang w:val="pt-PT"/>
      </w:rPr>
    </w:pPr>
    <w:r w:rsidRPr="003750D2">
      <w:rPr>
        <w:noProof/>
        <w:sz w:val="26"/>
        <w:szCs w:val="26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FB04DB1" wp14:editId="7D8A73CA">
              <wp:simplePos x="0" y="0"/>
              <wp:positionH relativeFrom="column">
                <wp:posOffset>5420360</wp:posOffset>
              </wp:positionH>
              <wp:positionV relativeFrom="paragraph">
                <wp:posOffset>0</wp:posOffset>
              </wp:positionV>
              <wp:extent cx="972820" cy="503555"/>
              <wp:effectExtent l="0" t="0" r="0" b="0"/>
              <wp:wrapNone/>
              <wp:docPr id="6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2820" cy="503555"/>
                        <a:chOff x="0" y="0"/>
                        <a:chExt cx="1801802" cy="1144905"/>
                      </a:xfrm>
                    </wpg:grpSpPr>
                    <pic:pic xmlns:pic="http://schemas.openxmlformats.org/drawingml/2006/picture">
                      <pic:nvPicPr>
                        <pic:cNvPr id="2" name="Picture 2" descr="Departamento de Informátic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029" y="0"/>
                          <a:ext cx="873824" cy="50292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" name="Imagem 8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640905"/>
                          <a:ext cx="1801802" cy="504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B6A647E" id="Grupo 2" o:spid="_x0000_s1026" style="position:absolute;margin-left:426.8pt;margin-top:0;width:76.6pt;height:39.65pt;z-index:251662336;mso-width-relative:margin;mso-height-relative:margin" coordsize="18018,11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alt="Departamento de Informática" style="position:absolute;left:80;width:8738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">
                <v:imagedata r:id="rId3" o:title="Departamento de Informática"/>
              </v:shape>
              <v:shape id="Imagem 8" o:spid="_x0000_s1028" type="#_x0000_t75" style="position:absolute;top:6409;width:18018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">
                <v:imagedata r:id="rId4" o:title=""/>
              </v:shape>
            </v:group>
          </w:pict>
        </mc:Fallback>
      </mc:AlternateContent>
    </w:r>
    <w:r w:rsidRPr="003745D2">
      <w:rPr>
        <w:noProof/>
        <w:sz w:val="19"/>
        <w:szCs w:val="19"/>
      </w:rPr>
      <w:drawing>
        <wp:anchor distT="0" distB="0" distL="114300" distR="114300" simplePos="0" relativeHeight="251656192" behindDoc="0" locked="0" layoutInCell="0" allowOverlap="1" wp14:anchorId="0AE21D77" wp14:editId="28143B30">
          <wp:simplePos x="0" y="0"/>
          <wp:positionH relativeFrom="column">
            <wp:posOffset>-3810</wp:posOffset>
          </wp:positionH>
          <wp:positionV relativeFrom="paragraph">
            <wp:posOffset>-3175</wp:posOffset>
          </wp:positionV>
          <wp:extent cx="571500" cy="571500"/>
          <wp:effectExtent l="0" t="0" r="0" b="0"/>
          <wp:wrapSquare wrapText="bothSides"/>
          <wp:docPr id="11" name="Imagem 11" descr="logo-est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-estv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745D2">
      <w:rPr>
        <w:sz w:val="26"/>
        <w:szCs w:val="26"/>
        <w:lang w:val="pt-PT"/>
      </w:rPr>
      <w:t>INSTITUTO POLITÉCNICO DE VISEU</w:t>
    </w:r>
  </w:p>
  <w:p w14:paraId="7B7BB3CC" w14:textId="77777777" w:rsidR="004B117D" w:rsidRPr="003745D2" w:rsidRDefault="004B117D">
    <w:pPr>
      <w:pStyle w:val="Header"/>
      <w:tabs>
        <w:tab w:val="clear" w:pos="4252"/>
        <w:tab w:val="left" w:pos="4905"/>
      </w:tabs>
      <w:rPr>
        <w:sz w:val="15"/>
        <w:szCs w:val="15"/>
        <w:lang w:val="pt-PT"/>
      </w:rPr>
    </w:pPr>
    <w:r w:rsidRPr="003745D2">
      <w:rPr>
        <w:sz w:val="23"/>
        <w:szCs w:val="23"/>
        <w:lang w:val="pt-PT"/>
      </w:rPr>
      <w:tab/>
    </w:r>
  </w:p>
  <w:p w14:paraId="53ADA287" w14:textId="77777777" w:rsidR="004B117D" w:rsidRPr="003745D2" w:rsidRDefault="004B117D">
    <w:pPr>
      <w:pStyle w:val="Header"/>
      <w:pBdr>
        <w:bottom w:val="double" w:sz="6" w:space="1" w:color="auto"/>
      </w:pBdr>
      <w:tabs>
        <w:tab w:val="clear" w:pos="4252"/>
        <w:tab w:val="clear" w:pos="8504"/>
      </w:tabs>
      <w:jc w:val="center"/>
      <w:rPr>
        <w:sz w:val="30"/>
        <w:szCs w:val="30"/>
        <w:lang w:val="pt-PT"/>
      </w:rPr>
    </w:pPr>
    <w:r w:rsidRPr="003745D2">
      <w:rPr>
        <w:sz w:val="30"/>
        <w:szCs w:val="30"/>
        <w:lang w:val="pt-PT"/>
      </w:rPr>
      <w:t>ESCOLA SUPERIOR DE TECNOLOGIA</w:t>
    </w:r>
  </w:p>
  <w:p w14:paraId="4740F3FA" w14:textId="77777777" w:rsidR="004B117D" w:rsidRPr="003745D2" w:rsidRDefault="004B117D">
    <w:pPr>
      <w:pStyle w:val="Header"/>
      <w:pBdr>
        <w:bottom w:val="double" w:sz="6" w:space="1" w:color="auto"/>
      </w:pBdr>
      <w:tabs>
        <w:tab w:val="clear" w:pos="4252"/>
      </w:tabs>
      <w:jc w:val="center"/>
      <w:rPr>
        <w:sz w:val="19"/>
        <w:szCs w:val="19"/>
        <w:lang w:val="pt-PT"/>
      </w:rPr>
    </w:pPr>
  </w:p>
  <w:p w14:paraId="21DC9CFB" w14:textId="4D8965CA" w:rsidR="004B117D" w:rsidRPr="003745D2" w:rsidRDefault="004B117D">
    <w:pPr>
      <w:pStyle w:val="Header"/>
      <w:tabs>
        <w:tab w:val="clear" w:pos="4252"/>
      </w:tabs>
      <w:jc w:val="center"/>
      <w:rPr>
        <w:sz w:val="19"/>
        <w:szCs w:val="19"/>
        <w:lang w:val="pt-PT"/>
      </w:rPr>
    </w:pPr>
  </w:p>
  <w:tbl>
    <w:tblPr>
      <w:tblW w:w="9532" w:type="dxa"/>
      <w:tblInd w:w="288" w:type="dxa"/>
      <w:tblLayout w:type="fixed"/>
      <w:tblLook w:val="0000" w:firstRow="0" w:lastRow="0" w:firstColumn="0" w:lastColumn="0" w:noHBand="0" w:noVBand="0"/>
    </w:tblPr>
    <w:tblGrid>
      <w:gridCol w:w="1262"/>
      <w:gridCol w:w="3164"/>
      <w:gridCol w:w="644"/>
      <w:gridCol w:w="501"/>
      <w:gridCol w:w="1182"/>
      <w:gridCol w:w="438"/>
      <w:gridCol w:w="1089"/>
      <w:gridCol w:w="1252"/>
    </w:tblGrid>
    <w:tr w:rsidR="004B117D" w:rsidRPr="003745D2" w14:paraId="0A25C028" w14:textId="77777777" w:rsidTr="003D123C">
      <w:trPr>
        <w:cantSplit/>
        <w:trHeight w:val="390"/>
      </w:trPr>
      <w:tc>
        <w:tcPr>
          <w:tcW w:w="1262" w:type="dxa"/>
          <w:shd w:val="pct10" w:color="auto" w:fill="auto"/>
          <w:vAlign w:val="center"/>
        </w:tcPr>
        <w:p w14:paraId="277F16E3" w14:textId="77777777" w:rsidR="004B117D" w:rsidRPr="003745D2" w:rsidRDefault="004B117D" w:rsidP="003D123C">
          <w:pPr>
            <w:pStyle w:val="Header"/>
            <w:jc w:val="right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Disciplina</w:t>
          </w:r>
        </w:p>
      </w:tc>
      <w:tc>
        <w:tcPr>
          <w:tcW w:w="3164" w:type="dxa"/>
          <w:vAlign w:val="center"/>
        </w:tcPr>
        <w:p w14:paraId="519DC3CD" w14:textId="4BB1B716" w:rsidR="004B117D" w:rsidRPr="003745D2" w:rsidRDefault="004B117D" w:rsidP="003D123C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Programação para Dispositivos Móveis</w:t>
          </w:r>
        </w:p>
      </w:tc>
      <w:tc>
        <w:tcPr>
          <w:tcW w:w="644" w:type="dxa"/>
          <w:shd w:val="pct10" w:color="auto" w:fill="auto"/>
          <w:vAlign w:val="center"/>
        </w:tcPr>
        <w:p w14:paraId="2C6D784D" w14:textId="77777777" w:rsidR="004B117D" w:rsidRPr="003745D2" w:rsidRDefault="004B117D" w:rsidP="003D123C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Ano</w:t>
          </w:r>
        </w:p>
      </w:tc>
      <w:tc>
        <w:tcPr>
          <w:tcW w:w="501" w:type="dxa"/>
          <w:vAlign w:val="center"/>
        </w:tcPr>
        <w:p w14:paraId="7EACD9DE" w14:textId="25831EAD" w:rsidR="004B117D" w:rsidRPr="003745D2" w:rsidRDefault="004B117D" w:rsidP="003D123C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2</w:t>
          </w:r>
          <w:r w:rsidRPr="003745D2">
            <w:rPr>
              <w:i/>
              <w:sz w:val="23"/>
              <w:szCs w:val="23"/>
              <w:lang w:val="pt-PT"/>
            </w:rPr>
            <w:t>º</w:t>
          </w:r>
        </w:p>
      </w:tc>
      <w:tc>
        <w:tcPr>
          <w:tcW w:w="1182" w:type="dxa"/>
          <w:shd w:val="pct10" w:color="auto" w:fill="auto"/>
          <w:vAlign w:val="center"/>
        </w:tcPr>
        <w:p w14:paraId="482F06D2" w14:textId="77777777" w:rsidR="004B117D" w:rsidRPr="003745D2" w:rsidRDefault="004B117D" w:rsidP="003D123C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Semestre</w:t>
          </w:r>
        </w:p>
      </w:tc>
      <w:tc>
        <w:tcPr>
          <w:tcW w:w="438" w:type="dxa"/>
          <w:vAlign w:val="center"/>
        </w:tcPr>
        <w:p w14:paraId="4F2572CA" w14:textId="77777777" w:rsidR="004B117D" w:rsidRPr="003745D2" w:rsidRDefault="004B117D" w:rsidP="003D123C">
          <w:pPr>
            <w:pStyle w:val="Header"/>
            <w:rPr>
              <w:i/>
              <w:sz w:val="23"/>
              <w:szCs w:val="23"/>
              <w:lang w:val="pt-PT"/>
            </w:rPr>
          </w:pPr>
          <w:r w:rsidRPr="003745D2">
            <w:rPr>
              <w:i/>
              <w:sz w:val="23"/>
              <w:szCs w:val="23"/>
              <w:lang w:val="pt-PT"/>
            </w:rPr>
            <w:t>1º</w:t>
          </w:r>
        </w:p>
      </w:tc>
      <w:tc>
        <w:tcPr>
          <w:tcW w:w="1089" w:type="dxa"/>
          <w:shd w:val="pct10" w:color="auto" w:fill="auto"/>
          <w:vAlign w:val="center"/>
        </w:tcPr>
        <w:p w14:paraId="6AB19AAE" w14:textId="77777777" w:rsidR="004B117D" w:rsidRPr="003745D2" w:rsidRDefault="004B117D" w:rsidP="003D123C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Ano Lectivo</w:t>
          </w:r>
        </w:p>
      </w:tc>
      <w:tc>
        <w:tcPr>
          <w:tcW w:w="1252" w:type="dxa"/>
          <w:vAlign w:val="center"/>
        </w:tcPr>
        <w:p w14:paraId="3A87E33F" w14:textId="096D3629" w:rsidR="004B117D" w:rsidRPr="003745D2" w:rsidRDefault="004B117D" w:rsidP="003D123C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2019/2020</w:t>
          </w:r>
        </w:p>
      </w:tc>
    </w:tr>
  </w:tbl>
  <w:p w14:paraId="654970F5" w14:textId="77777777" w:rsidR="004B117D" w:rsidRPr="003745D2" w:rsidRDefault="004B117D">
    <w:pPr>
      <w:pStyle w:val="Header"/>
      <w:pBdr>
        <w:bottom w:val="double" w:sz="4" w:space="1" w:color="auto"/>
      </w:pBdr>
      <w:tabs>
        <w:tab w:val="clear" w:pos="4252"/>
      </w:tabs>
      <w:rPr>
        <w:sz w:val="23"/>
        <w:szCs w:val="23"/>
        <w:lang w:val="pt-P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884847" w14:textId="48BE7427" w:rsidR="004B117D" w:rsidRPr="003745D2" w:rsidRDefault="004B117D">
    <w:pPr>
      <w:pStyle w:val="Header"/>
      <w:tabs>
        <w:tab w:val="clear" w:pos="4252"/>
      </w:tabs>
      <w:jc w:val="center"/>
      <w:rPr>
        <w:sz w:val="26"/>
        <w:szCs w:val="26"/>
        <w:lang w:val="pt-PT"/>
      </w:rPr>
    </w:pPr>
    <w:r w:rsidRPr="003750D2">
      <w:rPr>
        <w:noProof/>
        <w:sz w:val="26"/>
        <w:szCs w:val="26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0EC1C15" wp14:editId="22830758">
              <wp:simplePos x="0" y="0"/>
              <wp:positionH relativeFrom="column">
                <wp:posOffset>5277485</wp:posOffset>
              </wp:positionH>
              <wp:positionV relativeFrom="paragraph">
                <wp:posOffset>-29900</wp:posOffset>
              </wp:positionV>
              <wp:extent cx="972820" cy="504000"/>
              <wp:effectExtent l="0" t="0" r="0" b="0"/>
              <wp:wrapNone/>
              <wp:docPr id="4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2820" cy="504000"/>
                        <a:chOff x="0" y="0"/>
                        <a:chExt cx="1801802" cy="1144905"/>
                      </a:xfrm>
                    </wpg:grpSpPr>
                    <pic:pic xmlns:pic="http://schemas.openxmlformats.org/drawingml/2006/picture">
                      <pic:nvPicPr>
                        <pic:cNvPr id="5" name="Picture 2" descr="Departamento de Informátic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029" y="0"/>
                          <a:ext cx="873824" cy="50292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" name="Imagem 4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640905"/>
                          <a:ext cx="1801802" cy="504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1D7E11C" id="Grupo 2" o:spid="_x0000_s1026" style="position:absolute;margin-left:415.55pt;margin-top:-2.35pt;width:76.6pt;height:39.7pt;z-index:251660288;mso-width-relative:margin;mso-height-relative:margin" coordsize="18018,11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alt="Departamento de Informática" style="position:absolute;left:80;width:8738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">
                <v:imagedata r:id="rId3" o:title="Departamento de Informática"/>
              </v:shape>
              <v:shape id="Imagem 4" o:spid="_x0000_s1028" type="#_x0000_t75" style="position:absolute;top:6409;width:18018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">
                <v:imagedata r:id="rId4" o:title=""/>
              </v:shape>
            </v:group>
          </w:pict>
        </mc:Fallback>
      </mc:AlternateContent>
    </w:r>
    <w:r w:rsidRPr="003745D2">
      <w:rPr>
        <w:noProof/>
        <w:sz w:val="19"/>
        <w:szCs w:val="19"/>
      </w:rPr>
      <w:drawing>
        <wp:anchor distT="0" distB="0" distL="114300" distR="114300" simplePos="0" relativeHeight="251657216" behindDoc="0" locked="0" layoutInCell="0" allowOverlap="1" wp14:anchorId="29E230CD" wp14:editId="61466E27">
          <wp:simplePos x="0" y="0"/>
          <wp:positionH relativeFrom="column">
            <wp:posOffset>-3810</wp:posOffset>
          </wp:positionH>
          <wp:positionV relativeFrom="paragraph">
            <wp:posOffset>-3175</wp:posOffset>
          </wp:positionV>
          <wp:extent cx="571500" cy="571500"/>
          <wp:effectExtent l="0" t="0" r="0" b="0"/>
          <wp:wrapSquare wrapText="bothSides"/>
          <wp:docPr id="15" name="Imagem 15" descr="logo-est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logo-estv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745D2">
      <w:rPr>
        <w:sz w:val="26"/>
        <w:szCs w:val="26"/>
        <w:lang w:val="pt-PT"/>
      </w:rPr>
      <w:t>INSTITUTO POLITÉCNICO DE VISEU</w:t>
    </w:r>
  </w:p>
  <w:p w14:paraId="0B49B0A6" w14:textId="5A71DE4F" w:rsidR="004B117D" w:rsidRPr="003745D2" w:rsidRDefault="004B117D">
    <w:pPr>
      <w:pStyle w:val="Header"/>
      <w:tabs>
        <w:tab w:val="clear" w:pos="4252"/>
        <w:tab w:val="left" w:pos="4905"/>
        <w:tab w:val="left" w:pos="8504"/>
      </w:tabs>
      <w:rPr>
        <w:sz w:val="15"/>
        <w:szCs w:val="15"/>
        <w:lang w:val="pt-PT"/>
      </w:rPr>
    </w:pPr>
    <w:r w:rsidRPr="003745D2">
      <w:rPr>
        <w:sz w:val="23"/>
        <w:szCs w:val="23"/>
        <w:lang w:val="pt-PT"/>
      </w:rPr>
      <w:tab/>
    </w:r>
    <w:r w:rsidRPr="003745D2">
      <w:rPr>
        <w:sz w:val="23"/>
        <w:szCs w:val="23"/>
        <w:lang w:val="pt-PT"/>
      </w:rPr>
      <w:tab/>
    </w:r>
  </w:p>
  <w:p w14:paraId="250A9684" w14:textId="31D686E3" w:rsidR="004B117D" w:rsidRPr="003745D2" w:rsidRDefault="004B117D">
    <w:pPr>
      <w:pStyle w:val="Header"/>
      <w:pBdr>
        <w:bottom w:val="double" w:sz="6" w:space="1" w:color="auto"/>
      </w:pBdr>
      <w:tabs>
        <w:tab w:val="clear" w:pos="4252"/>
        <w:tab w:val="clear" w:pos="8504"/>
      </w:tabs>
      <w:jc w:val="center"/>
      <w:rPr>
        <w:sz w:val="30"/>
        <w:szCs w:val="30"/>
        <w:lang w:val="pt-PT"/>
      </w:rPr>
    </w:pPr>
    <w:r w:rsidRPr="003745D2">
      <w:rPr>
        <w:sz w:val="30"/>
        <w:szCs w:val="30"/>
        <w:lang w:val="pt-PT"/>
      </w:rPr>
      <w:t>ESCOLA SUPERIOR DE TECNOLOGIA</w:t>
    </w:r>
  </w:p>
  <w:p w14:paraId="223D0100" w14:textId="121B9F64" w:rsidR="004B117D" w:rsidRPr="003745D2" w:rsidRDefault="004B117D">
    <w:pPr>
      <w:pStyle w:val="Header"/>
      <w:pBdr>
        <w:bottom w:val="double" w:sz="6" w:space="1" w:color="auto"/>
      </w:pBdr>
      <w:tabs>
        <w:tab w:val="clear" w:pos="4252"/>
      </w:tabs>
      <w:jc w:val="center"/>
      <w:rPr>
        <w:sz w:val="19"/>
        <w:szCs w:val="19"/>
        <w:lang w:val="pt-PT"/>
      </w:rPr>
    </w:pPr>
  </w:p>
  <w:p w14:paraId="195C1593" w14:textId="77777777" w:rsidR="004B117D" w:rsidRPr="003745D2" w:rsidRDefault="004B117D">
    <w:pPr>
      <w:pStyle w:val="Header"/>
      <w:tabs>
        <w:tab w:val="clear" w:pos="4252"/>
      </w:tabs>
      <w:jc w:val="center"/>
      <w:rPr>
        <w:sz w:val="19"/>
        <w:szCs w:val="19"/>
        <w:lang w:val="pt-PT"/>
      </w:rPr>
    </w:pPr>
  </w:p>
  <w:tbl>
    <w:tblPr>
      <w:tblW w:w="0" w:type="auto"/>
      <w:tblInd w:w="288" w:type="dxa"/>
      <w:tblLayout w:type="fixed"/>
      <w:tblLook w:val="0000" w:firstRow="0" w:lastRow="0" w:firstColumn="0" w:lastColumn="0" w:noHBand="0" w:noVBand="0"/>
    </w:tblPr>
    <w:tblGrid>
      <w:gridCol w:w="1697"/>
      <w:gridCol w:w="2641"/>
      <w:gridCol w:w="702"/>
      <w:gridCol w:w="531"/>
      <w:gridCol w:w="58"/>
      <w:gridCol w:w="1124"/>
      <w:gridCol w:w="324"/>
      <w:gridCol w:w="114"/>
      <w:gridCol w:w="1089"/>
      <w:gridCol w:w="213"/>
      <w:gridCol w:w="1039"/>
      <w:gridCol w:w="17"/>
    </w:tblGrid>
    <w:tr w:rsidR="004B117D" w:rsidRPr="003745D2" w14:paraId="4A0CFD7A" w14:textId="77777777">
      <w:trPr>
        <w:trHeight w:val="555"/>
      </w:trPr>
      <w:tc>
        <w:tcPr>
          <w:tcW w:w="1697" w:type="dxa"/>
          <w:shd w:val="pct10" w:color="auto" w:fill="auto"/>
          <w:vAlign w:val="center"/>
        </w:tcPr>
        <w:p w14:paraId="7CB46132" w14:textId="77777777" w:rsidR="004B117D" w:rsidRPr="003745D2" w:rsidRDefault="004B117D">
          <w:pPr>
            <w:pStyle w:val="Header"/>
            <w:jc w:val="right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Departamento</w:t>
          </w:r>
        </w:p>
      </w:tc>
      <w:tc>
        <w:tcPr>
          <w:tcW w:w="2641" w:type="dxa"/>
          <w:vAlign w:val="center"/>
        </w:tcPr>
        <w:p w14:paraId="2F01AF3B" w14:textId="6BF1545C" w:rsidR="004B117D" w:rsidRPr="003745D2" w:rsidRDefault="004B117D">
          <w:pPr>
            <w:pStyle w:val="Header"/>
            <w:rPr>
              <w:i/>
              <w:sz w:val="23"/>
              <w:szCs w:val="23"/>
              <w:lang w:val="pt-PT"/>
            </w:rPr>
          </w:pPr>
          <w:r w:rsidRPr="003745D2">
            <w:rPr>
              <w:i/>
              <w:sz w:val="23"/>
              <w:szCs w:val="23"/>
              <w:lang w:val="pt-PT"/>
            </w:rPr>
            <w:t>Informática</w:t>
          </w:r>
        </w:p>
      </w:tc>
      <w:tc>
        <w:tcPr>
          <w:tcW w:w="1291" w:type="dxa"/>
          <w:gridSpan w:val="3"/>
          <w:shd w:val="pct10" w:color="auto" w:fill="auto"/>
          <w:vAlign w:val="center"/>
        </w:tcPr>
        <w:p w14:paraId="6EAC2BD8" w14:textId="7C3036CD" w:rsidR="004B117D" w:rsidRPr="003745D2" w:rsidRDefault="004B117D">
          <w:pPr>
            <w:pStyle w:val="Header"/>
            <w:jc w:val="right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Disciplina</w:t>
          </w:r>
        </w:p>
      </w:tc>
      <w:tc>
        <w:tcPr>
          <w:tcW w:w="3920" w:type="dxa"/>
          <w:gridSpan w:val="7"/>
          <w:vAlign w:val="center"/>
        </w:tcPr>
        <w:p w14:paraId="5E1AED43" w14:textId="2A1087BD" w:rsidR="004B117D" w:rsidRPr="003745D2" w:rsidRDefault="004B117D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Programação para Dispositivos Móveis</w:t>
          </w:r>
        </w:p>
      </w:tc>
    </w:tr>
    <w:tr w:rsidR="004B117D" w:rsidRPr="003745D2" w14:paraId="17048F1D" w14:textId="77777777">
      <w:trPr>
        <w:cantSplit/>
        <w:trHeight w:val="162"/>
      </w:trPr>
      <w:tc>
        <w:tcPr>
          <w:tcW w:w="1697" w:type="dxa"/>
          <w:vAlign w:val="center"/>
        </w:tcPr>
        <w:p w14:paraId="6F651EDD" w14:textId="77777777" w:rsidR="004B117D" w:rsidRPr="003745D2" w:rsidRDefault="004B117D">
          <w:pPr>
            <w:pStyle w:val="Header"/>
            <w:jc w:val="right"/>
            <w:rPr>
              <w:b/>
              <w:sz w:val="8"/>
              <w:szCs w:val="8"/>
              <w:lang w:val="pt-PT"/>
            </w:rPr>
          </w:pPr>
        </w:p>
      </w:tc>
      <w:tc>
        <w:tcPr>
          <w:tcW w:w="2641" w:type="dxa"/>
          <w:vAlign w:val="center"/>
        </w:tcPr>
        <w:p w14:paraId="155DF38E" w14:textId="77777777" w:rsidR="004B117D" w:rsidRPr="003745D2" w:rsidRDefault="004B117D">
          <w:pPr>
            <w:pStyle w:val="Header"/>
            <w:rPr>
              <w:i/>
              <w:sz w:val="8"/>
              <w:szCs w:val="8"/>
              <w:lang w:val="pt-PT"/>
            </w:rPr>
          </w:pPr>
        </w:p>
      </w:tc>
      <w:tc>
        <w:tcPr>
          <w:tcW w:w="1291" w:type="dxa"/>
          <w:gridSpan w:val="3"/>
          <w:vAlign w:val="center"/>
        </w:tcPr>
        <w:p w14:paraId="50555E62" w14:textId="77777777" w:rsidR="004B117D" w:rsidRPr="003745D2" w:rsidRDefault="004B117D">
          <w:pPr>
            <w:pStyle w:val="Header"/>
            <w:jc w:val="center"/>
            <w:rPr>
              <w:i/>
              <w:sz w:val="8"/>
              <w:szCs w:val="8"/>
              <w:lang w:val="pt-PT"/>
            </w:rPr>
          </w:pPr>
        </w:p>
      </w:tc>
      <w:tc>
        <w:tcPr>
          <w:tcW w:w="1448" w:type="dxa"/>
          <w:gridSpan w:val="2"/>
          <w:vAlign w:val="center"/>
        </w:tcPr>
        <w:p w14:paraId="7612C099" w14:textId="77777777" w:rsidR="004B117D" w:rsidRPr="003745D2" w:rsidRDefault="004B117D">
          <w:pPr>
            <w:pStyle w:val="Header"/>
            <w:jc w:val="center"/>
            <w:rPr>
              <w:i/>
              <w:sz w:val="8"/>
              <w:szCs w:val="8"/>
              <w:lang w:val="pt-PT"/>
            </w:rPr>
          </w:pPr>
        </w:p>
      </w:tc>
      <w:tc>
        <w:tcPr>
          <w:tcW w:w="1416" w:type="dxa"/>
          <w:gridSpan w:val="3"/>
          <w:vAlign w:val="center"/>
        </w:tcPr>
        <w:p w14:paraId="4873961B" w14:textId="77777777" w:rsidR="004B117D" w:rsidRPr="003745D2" w:rsidRDefault="004B117D">
          <w:pPr>
            <w:pStyle w:val="Header"/>
            <w:jc w:val="center"/>
            <w:rPr>
              <w:i/>
              <w:sz w:val="8"/>
              <w:szCs w:val="8"/>
              <w:lang w:val="pt-PT"/>
            </w:rPr>
          </w:pPr>
        </w:p>
      </w:tc>
      <w:tc>
        <w:tcPr>
          <w:tcW w:w="1056" w:type="dxa"/>
          <w:gridSpan w:val="2"/>
          <w:vAlign w:val="center"/>
        </w:tcPr>
        <w:p w14:paraId="155272A3" w14:textId="77777777" w:rsidR="004B117D" w:rsidRPr="003745D2" w:rsidRDefault="004B117D">
          <w:pPr>
            <w:pStyle w:val="Header"/>
            <w:jc w:val="center"/>
            <w:rPr>
              <w:i/>
              <w:sz w:val="8"/>
              <w:szCs w:val="8"/>
              <w:lang w:val="pt-PT"/>
            </w:rPr>
          </w:pPr>
        </w:p>
      </w:tc>
    </w:tr>
    <w:tr w:rsidR="004B117D" w:rsidRPr="003745D2" w14:paraId="44B24527" w14:textId="77777777">
      <w:trPr>
        <w:gridAfter w:val="1"/>
        <w:wAfter w:w="17" w:type="dxa"/>
        <w:cantSplit/>
        <w:trHeight w:val="390"/>
      </w:trPr>
      <w:tc>
        <w:tcPr>
          <w:tcW w:w="1697" w:type="dxa"/>
          <w:shd w:val="pct10" w:color="auto" w:fill="auto"/>
          <w:vAlign w:val="center"/>
        </w:tcPr>
        <w:p w14:paraId="24F31258" w14:textId="77777777" w:rsidR="004B117D" w:rsidRPr="003745D2" w:rsidRDefault="004B117D">
          <w:pPr>
            <w:pStyle w:val="Header"/>
            <w:jc w:val="right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Curso</w:t>
          </w:r>
        </w:p>
      </w:tc>
      <w:tc>
        <w:tcPr>
          <w:tcW w:w="2641" w:type="dxa"/>
          <w:vAlign w:val="center"/>
        </w:tcPr>
        <w:p w14:paraId="1C138666" w14:textId="49ED1DEC" w:rsidR="004B117D" w:rsidRPr="003745D2" w:rsidRDefault="004B117D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DWDM</w:t>
          </w:r>
        </w:p>
      </w:tc>
      <w:tc>
        <w:tcPr>
          <w:tcW w:w="702" w:type="dxa"/>
          <w:shd w:val="pct10" w:color="auto" w:fill="auto"/>
          <w:vAlign w:val="center"/>
        </w:tcPr>
        <w:p w14:paraId="3417B505" w14:textId="77777777" w:rsidR="004B117D" w:rsidRPr="003745D2" w:rsidRDefault="004B117D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Ano</w:t>
          </w:r>
        </w:p>
      </w:tc>
      <w:tc>
        <w:tcPr>
          <w:tcW w:w="531" w:type="dxa"/>
          <w:vAlign w:val="center"/>
        </w:tcPr>
        <w:p w14:paraId="0C8862FA" w14:textId="77777777" w:rsidR="004B117D" w:rsidRPr="003745D2" w:rsidRDefault="004B117D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2</w:t>
          </w:r>
          <w:r w:rsidRPr="003745D2">
            <w:rPr>
              <w:i/>
              <w:sz w:val="23"/>
              <w:szCs w:val="23"/>
              <w:lang w:val="pt-PT"/>
            </w:rPr>
            <w:t>º</w:t>
          </w:r>
        </w:p>
      </w:tc>
      <w:tc>
        <w:tcPr>
          <w:tcW w:w="1182" w:type="dxa"/>
          <w:gridSpan w:val="2"/>
          <w:shd w:val="pct10" w:color="auto" w:fill="auto"/>
          <w:vAlign w:val="center"/>
        </w:tcPr>
        <w:p w14:paraId="6749C259" w14:textId="77777777" w:rsidR="004B117D" w:rsidRPr="003745D2" w:rsidRDefault="004B117D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Semestre</w:t>
          </w:r>
        </w:p>
      </w:tc>
      <w:tc>
        <w:tcPr>
          <w:tcW w:w="438" w:type="dxa"/>
          <w:gridSpan w:val="2"/>
          <w:vAlign w:val="center"/>
        </w:tcPr>
        <w:p w14:paraId="13B1ACA6" w14:textId="03A1D684" w:rsidR="004B117D" w:rsidRPr="003745D2" w:rsidRDefault="004B117D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1</w:t>
          </w:r>
          <w:r w:rsidRPr="003745D2">
            <w:rPr>
              <w:i/>
              <w:sz w:val="23"/>
              <w:szCs w:val="23"/>
              <w:lang w:val="pt-PT"/>
            </w:rPr>
            <w:t>º</w:t>
          </w:r>
        </w:p>
      </w:tc>
      <w:tc>
        <w:tcPr>
          <w:tcW w:w="1089" w:type="dxa"/>
          <w:shd w:val="pct10" w:color="auto" w:fill="auto"/>
          <w:vAlign w:val="center"/>
        </w:tcPr>
        <w:p w14:paraId="22390764" w14:textId="77777777" w:rsidR="004B117D" w:rsidRPr="003745D2" w:rsidRDefault="004B117D">
          <w:pPr>
            <w:pStyle w:val="Header"/>
            <w:rPr>
              <w:b/>
              <w:sz w:val="23"/>
              <w:szCs w:val="23"/>
              <w:lang w:val="pt-PT"/>
            </w:rPr>
          </w:pPr>
          <w:r w:rsidRPr="003745D2">
            <w:rPr>
              <w:b/>
              <w:sz w:val="23"/>
              <w:szCs w:val="23"/>
              <w:lang w:val="pt-PT"/>
            </w:rPr>
            <w:t>Ano Lectivo</w:t>
          </w:r>
        </w:p>
      </w:tc>
      <w:tc>
        <w:tcPr>
          <w:tcW w:w="1252" w:type="dxa"/>
          <w:gridSpan w:val="2"/>
          <w:vAlign w:val="center"/>
        </w:tcPr>
        <w:p w14:paraId="00DD4BD1" w14:textId="4D4DD77D" w:rsidR="004B117D" w:rsidRPr="003745D2" w:rsidRDefault="004B117D" w:rsidP="00F745A5">
          <w:pPr>
            <w:pStyle w:val="Header"/>
            <w:rPr>
              <w:i/>
              <w:sz w:val="23"/>
              <w:szCs w:val="23"/>
              <w:lang w:val="pt-PT"/>
            </w:rPr>
          </w:pPr>
          <w:r>
            <w:rPr>
              <w:i/>
              <w:sz w:val="23"/>
              <w:szCs w:val="23"/>
              <w:lang w:val="pt-PT"/>
            </w:rPr>
            <w:t>2019/2020</w:t>
          </w:r>
        </w:p>
      </w:tc>
    </w:tr>
  </w:tbl>
  <w:p w14:paraId="0613B3CD" w14:textId="77777777" w:rsidR="004B117D" w:rsidRPr="003745D2" w:rsidRDefault="004B117D">
    <w:pPr>
      <w:pStyle w:val="Header"/>
      <w:pBdr>
        <w:bottom w:val="double" w:sz="6" w:space="1" w:color="auto"/>
      </w:pBdr>
      <w:tabs>
        <w:tab w:val="clear" w:pos="4252"/>
      </w:tabs>
      <w:rPr>
        <w:sz w:val="23"/>
        <w:szCs w:val="23"/>
        <w:lang w:val="pt-P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1"/>
    <w:multiLevelType w:val="singleLevel"/>
    <w:tmpl w:val="7D86FC7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1E425AD"/>
    <w:multiLevelType w:val="singleLevel"/>
    <w:tmpl w:val="41F0F070"/>
    <w:lvl w:ilvl="0">
      <w:start w:val="1"/>
      <w:numFmt w:val="lowerLetter"/>
      <w:lvlText w:val="%1)"/>
      <w:lvlJc w:val="left"/>
      <w:pPr>
        <w:tabs>
          <w:tab w:val="num" w:pos="928"/>
        </w:tabs>
        <w:ind w:left="928" w:hanging="360"/>
      </w:pPr>
      <w:rPr>
        <w:rFonts w:hint="default"/>
      </w:rPr>
    </w:lvl>
  </w:abstractNum>
  <w:abstractNum w:abstractNumId="3" w15:restartNumberingAfterBreak="0">
    <w:nsid w:val="027A27F4"/>
    <w:multiLevelType w:val="singleLevel"/>
    <w:tmpl w:val="79C4E7F8"/>
    <w:lvl w:ilvl="0">
      <w:start w:val="1"/>
      <w:numFmt w:val="bullet"/>
      <w:pStyle w:val="Tpico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4" w15:restartNumberingAfterBreak="0">
    <w:nsid w:val="09F774BA"/>
    <w:multiLevelType w:val="singleLevel"/>
    <w:tmpl w:val="CFBAAE4E"/>
    <w:lvl w:ilvl="0">
      <w:start w:val="1"/>
      <w:numFmt w:val="decimal"/>
      <w:lvlText w:val="%1."/>
      <w:lvlJc w:val="left"/>
      <w:pPr>
        <w:tabs>
          <w:tab w:val="num" w:pos="1648"/>
        </w:tabs>
        <w:ind w:left="1648" w:hanging="360"/>
      </w:pPr>
      <w:rPr>
        <w:rFonts w:hint="default"/>
      </w:rPr>
    </w:lvl>
  </w:abstractNum>
  <w:abstractNum w:abstractNumId="5" w15:restartNumberingAfterBreak="0">
    <w:nsid w:val="13803875"/>
    <w:multiLevelType w:val="hybridMultilevel"/>
    <w:tmpl w:val="42201952"/>
    <w:lvl w:ilvl="0" w:tplc="DD00F5A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9E5EE7D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7FAC47C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1FEBA8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446AE36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DC097F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DEB2F4D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5E6BDF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C5E654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6" w15:restartNumberingAfterBreak="0">
    <w:nsid w:val="1A555A61"/>
    <w:multiLevelType w:val="hybridMultilevel"/>
    <w:tmpl w:val="FFC2779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36272"/>
    <w:multiLevelType w:val="hybridMultilevel"/>
    <w:tmpl w:val="E25CA66C"/>
    <w:lvl w:ilvl="0" w:tplc="1B2E293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F9B6432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D4C480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EAF2D1EA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95B834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B96B5C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16925CD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545CA44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D4C735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8" w15:restartNumberingAfterBreak="0">
    <w:nsid w:val="2AC57069"/>
    <w:multiLevelType w:val="hybridMultilevel"/>
    <w:tmpl w:val="96D62EAC"/>
    <w:lvl w:ilvl="0" w:tplc="D3E22B1A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E318940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B245D40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D1896AA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5D90C5A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BA6A7E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AAE0E3C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1C30BDE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9A4925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9" w15:restartNumberingAfterBreak="0">
    <w:nsid w:val="35320332"/>
    <w:multiLevelType w:val="singleLevel"/>
    <w:tmpl w:val="C45CB3C4"/>
    <w:lvl w:ilvl="0">
      <w:start w:val="1"/>
      <w:numFmt w:val="lowerLetter"/>
      <w:lvlText w:val="%1)"/>
      <w:lvlJc w:val="left"/>
      <w:pPr>
        <w:tabs>
          <w:tab w:val="num" w:pos="624"/>
        </w:tabs>
        <w:ind w:left="624" w:hanging="454"/>
      </w:pPr>
      <w:rPr>
        <w:rFonts w:hint="default"/>
      </w:rPr>
    </w:lvl>
  </w:abstractNum>
  <w:abstractNum w:abstractNumId="10" w15:restartNumberingAfterBreak="0">
    <w:nsid w:val="3803028E"/>
    <w:multiLevelType w:val="hybridMultilevel"/>
    <w:tmpl w:val="CC9CFF14"/>
    <w:lvl w:ilvl="0" w:tplc="7C58E1F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9D97F3F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44DC6F15"/>
    <w:multiLevelType w:val="hybridMultilevel"/>
    <w:tmpl w:val="87569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D773F7"/>
    <w:multiLevelType w:val="hybridMultilevel"/>
    <w:tmpl w:val="304C3650"/>
    <w:lvl w:ilvl="0" w:tplc="FE5461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F7506A"/>
    <w:multiLevelType w:val="singleLevel"/>
    <w:tmpl w:val="8B54ABCA"/>
    <w:lvl w:ilvl="0">
      <w:start w:val="1"/>
      <w:numFmt w:val="lowerLetter"/>
      <w:lvlText w:val="%1)"/>
      <w:lvlJc w:val="left"/>
      <w:pPr>
        <w:tabs>
          <w:tab w:val="num" w:pos="928"/>
        </w:tabs>
        <w:ind w:left="928" w:hanging="360"/>
      </w:pPr>
      <w:rPr>
        <w:rFonts w:hint="default"/>
      </w:rPr>
    </w:lvl>
  </w:abstractNum>
  <w:abstractNum w:abstractNumId="15" w15:restartNumberingAfterBreak="0">
    <w:nsid w:val="5B312730"/>
    <w:multiLevelType w:val="singleLevel"/>
    <w:tmpl w:val="273EB7D0"/>
    <w:lvl w:ilvl="0">
      <w:start w:val="1"/>
      <w:numFmt w:val="lowerLetter"/>
      <w:lvlText w:val="%1)"/>
      <w:lvlJc w:val="left"/>
      <w:pPr>
        <w:tabs>
          <w:tab w:val="num" w:pos="988"/>
        </w:tabs>
        <w:ind w:left="988" w:hanging="360"/>
      </w:pPr>
      <w:rPr>
        <w:rFonts w:hint="default"/>
      </w:rPr>
    </w:lvl>
  </w:abstractNum>
  <w:abstractNum w:abstractNumId="16" w15:restartNumberingAfterBreak="0">
    <w:nsid w:val="613D2C56"/>
    <w:multiLevelType w:val="hybridMultilevel"/>
    <w:tmpl w:val="448E8E36"/>
    <w:lvl w:ilvl="0" w:tplc="EA1480C4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D6A26"/>
    <w:multiLevelType w:val="hybridMultilevel"/>
    <w:tmpl w:val="0D84D4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95BCC"/>
    <w:multiLevelType w:val="singleLevel"/>
    <w:tmpl w:val="F9E8EE90"/>
    <w:lvl w:ilvl="0">
      <w:start w:val="1"/>
      <w:numFmt w:val="lowerLetter"/>
      <w:lvlText w:val="%1)"/>
      <w:legacy w:legacy="1" w:legacySpace="0" w:legacyIndent="283"/>
      <w:lvlJc w:val="left"/>
      <w:pPr>
        <w:ind w:left="567" w:hanging="283"/>
      </w:pPr>
    </w:lvl>
  </w:abstractNum>
  <w:abstractNum w:abstractNumId="19" w15:restartNumberingAfterBreak="0">
    <w:nsid w:val="70D86105"/>
    <w:multiLevelType w:val="singleLevel"/>
    <w:tmpl w:val="72C20BDE"/>
    <w:lvl w:ilvl="0">
      <w:start w:val="1"/>
      <w:numFmt w:val="lowerLetter"/>
      <w:lvlText w:val="%1)"/>
      <w:lvlJc w:val="left"/>
      <w:pPr>
        <w:tabs>
          <w:tab w:val="num" w:pos="988"/>
        </w:tabs>
        <w:ind w:left="988" w:hanging="360"/>
      </w:pPr>
      <w:rPr>
        <w:rFonts w:hint="default"/>
      </w:rPr>
    </w:lvl>
  </w:abstractNum>
  <w:abstractNum w:abstractNumId="20" w15:restartNumberingAfterBreak="0">
    <w:nsid w:val="7793021F"/>
    <w:multiLevelType w:val="singleLevel"/>
    <w:tmpl w:val="0608AE4A"/>
    <w:lvl w:ilvl="0">
      <w:start w:val="1"/>
      <w:numFmt w:val="lowerLetter"/>
      <w:lvlText w:val="%1)"/>
      <w:lvlJc w:val="left"/>
      <w:pPr>
        <w:tabs>
          <w:tab w:val="num" w:pos="988"/>
        </w:tabs>
        <w:ind w:left="988" w:hanging="360"/>
      </w:pPr>
      <w:rPr>
        <w:rFonts w:hint="default"/>
      </w:rPr>
    </w:lvl>
  </w:abstractNum>
  <w:abstractNum w:abstractNumId="21" w15:restartNumberingAfterBreak="0">
    <w:nsid w:val="7FB22534"/>
    <w:multiLevelType w:val="singleLevel"/>
    <w:tmpl w:val="F74018F2"/>
    <w:lvl w:ilvl="0">
      <w:start w:val="1"/>
      <w:numFmt w:val="lowerLetter"/>
      <w:lvlText w:val="%1)"/>
      <w:lvlJc w:val="left"/>
      <w:pPr>
        <w:tabs>
          <w:tab w:val="num" w:pos="928"/>
        </w:tabs>
        <w:ind w:left="928" w:hanging="360"/>
      </w:pPr>
      <w:rPr>
        <w:rFonts w:hint="default"/>
      </w:rPr>
    </w:lvl>
  </w:abstractNum>
  <w:num w:numId="1">
    <w:abstractNumId w:val="1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318" w:hanging="283"/>
        </w:pPr>
        <w:rPr>
          <w:rFonts w:ascii="Symbol" w:hAnsi="Symbol" w:hint="default"/>
        </w:rPr>
      </w:lvl>
    </w:lvlOverride>
  </w:num>
  <w:num w:numId="2">
    <w:abstractNumId w:val="18"/>
  </w:num>
  <w:num w:numId="3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928" w:hanging="360"/>
        </w:pPr>
        <w:rPr>
          <w:rFonts w:ascii="Symbol" w:hAnsi="Symbol" w:cs="Times New Roman" w:hint="default"/>
        </w:rPr>
      </w:lvl>
    </w:lvlOverride>
  </w:num>
  <w:num w:numId="4">
    <w:abstractNumId w:val="3"/>
  </w:num>
  <w:num w:numId="5">
    <w:abstractNumId w:val="2"/>
  </w:num>
  <w:num w:numId="6">
    <w:abstractNumId w:val="14"/>
  </w:num>
  <w:num w:numId="7">
    <w:abstractNumId w:val="20"/>
  </w:num>
  <w:num w:numId="8">
    <w:abstractNumId w:val="19"/>
  </w:num>
  <w:num w:numId="9">
    <w:abstractNumId w:val="15"/>
  </w:num>
  <w:num w:numId="10">
    <w:abstractNumId w:val="4"/>
  </w:num>
  <w:num w:numId="11">
    <w:abstractNumId w:val="21"/>
  </w:num>
  <w:num w:numId="12">
    <w:abstractNumId w:val="11"/>
  </w:num>
  <w:num w:numId="13">
    <w:abstractNumId w:val="9"/>
  </w:num>
  <w:num w:numId="14">
    <w:abstractNumId w:val="0"/>
  </w:num>
  <w:num w:numId="15">
    <w:abstractNumId w:val="16"/>
  </w:num>
  <w:num w:numId="16">
    <w:abstractNumId w:val="12"/>
  </w:num>
  <w:num w:numId="17">
    <w:abstractNumId w:val="10"/>
  </w:num>
  <w:num w:numId="18">
    <w:abstractNumId w:val="17"/>
  </w:num>
  <w:num w:numId="19">
    <w:abstractNumId w:val="5"/>
  </w:num>
  <w:num w:numId="20">
    <w:abstractNumId w:val="6"/>
  </w:num>
  <w:num w:numId="21">
    <w:abstractNumId w:val="7"/>
  </w:num>
  <w:num w:numId="22">
    <w:abstractNumId w:val="8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736"/>
    <w:rsid w:val="00007475"/>
    <w:rsid w:val="000D5AC0"/>
    <w:rsid w:val="001465EB"/>
    <w:rsid w:val="00184104"/>
    <w:rsid w:val="001937AB"/>
    <w:rsid w:val="00274171"/>
    <w:rsid w:val="00282DAF"/>
    <w:rsid w:val="00296824"/>
    <w:rsid w:val="002C189D"/>
    <w:rsid w:val="002C5ED3"/>
    <w:rsid w:val="002D530E"/>
    <w:rsid w:val="002F6A48"/>
    <w:rsid w:val="002F6BE0"/>
    <w:rsid w:val="00333576"/>
    <w:rsid w:val="003349FF"/>
    <w:rsid w:val="003750D2"/>
    <w:rsid w:val="00380DD7"/>
    <w:rsid w:val="00386B42"/>
    <w:rsid w:val="003D123C"/>
    <w:rsid w:val="003D15E7"/>
    <w:rsid w:val="003D7EE1"/>
    <w:rsid w:val="003E42E7"/>
    <w:rsid w:val="0043448F"/>
    <w:rsid w:val="00440CB9"/>
    <w:rsid w:val="00494326"/>
    <w:rsid w:val="004A1757"/>
    <w:rsid w:val="004B117D"/>
    <w:rsid w:val="004B27F2"/>
    <w:rsid w:val="004E559C"/>
    <w:rsid w:val="0051517F"/>
    <w:rsid w:val="005B5E59"/>
    <w:rsid w:val="00622F67"/>
    <w:rsid w:val="00673D38"/>
    <w:rsid w:val="006840C0"/>
    <w:rsid w:val="00727E4A"/>
    <w:rsid w:val="007342AD"/>
    <w:rsid w:val="00735CA5"/>
    <w:rsid w:val="00750D90"/>
    <w:rsid w:val="00767003"/>
    <w:rsid w:val="007E74F8"/>
    <w:rsid w:val="00875B03"/>
    <w:rsid w:val="0089123D"/>
    <w:rsid w:val="008B470A"/>
    <w:rsid w:val="008E69AB"/>
    <w:rsid w:val="00931090"/>
    <w:rsid w:val="009912BB"/>
    <w:rsid w:val="009958A5"/>
    <w:rsid w:val="00A34E21"/>
    <w:rsid w:val="00A63B0B"/>
    <w:rsid w:val="00A7515B"/>
    <w:rsid w:val="00AB5E2F"/>
    <w:rsid w:val="00AD3528"/>
    <w:rsid w:val="00B52340"/>
    <w:rsid w:val="00B918C0"/>
    <w:rsid w:val="00BC2517"/>
    <w:rsid w:val="00BC3B02"/>
    <w:rsid w:val="00C021EF"/>
    <w:rsid w:val="00C61ACF"/>
    <w:rsid w:val="00CA0770"/>
    <w:rsid w:val="00CE61FC"/>
    <w:rsid w:val="00D36A12"/>
    <w:rsid w:val="00D41D05"/>
    <w:rsid w:val="00D974EE"/>
    <w:rsid w:val="00DB2736"/>
    <w:rsid w:val="00DE48ED"/>
    <w:rsid w:val="00DE6FC0"/>
    <w:rsid w:val="00E43F68"/>
    <w:rsid w:val="00E853AC"/>
    <w:rsid w:val="00E907F2"/>
    <w:rsid w:val="00E93DCC"/>
    <w:rsid w:val="00EE73E9"/>
    <w:rsid w:val="00F33B43"/>
    <w:rsid w:val="00F44730"/>
    <w:rsid w:val="00F64CF5"/>
    <w:rsid w:val="00F745A5"/>
    <w:rsid w:val="00F84AEB"/>
    <w:rsid w:val="00FA5DF8"/>
    <w:rsid w:val="00FC3E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47167A"/>
  <w14:defaultImageDpi w14:val="300"/>
  <w15:chartTrackingRefBased/>
  <w15:docId w15:val="{785AB4A9-2B65-45AC-BA3F-EEA099BA8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paragraph" w:styleId="Heading2">
    <w:name w:val="heading 2"/>
    <w:basedOn w:val="Normal"/>
    <w:next w:val="Normal"/>
    <w:qFormat/>
    <w:pPr>
      <w:keepNext/>
      <w:widowControl w:val="0"/>
      <w:autoSpaceDE w:val="0"/>
      <w:autoSpaceDN w:val="0"/>
      <w:adjustRightInd w:val="0"/>
      <w:spacing w:before="360" w:after="240"/>
      <w:outlineLvl w:val="1"/>
    </w:pPr>
    <w:rPr>
      <w:rFonts w:ascii="Book Antiqua" w:hAnsi="Book Antiqua"/>
      <w:b/>
      <w:bCs/>
      <w:i/>
      <w:iCs/>
      <w:kern w:val="28"/>
      <w:sz w:val="28"/>
      <w:szCs w:val="28"/>
      <w:lang w:val="en-US" w:eastAsia="pt-PT"/>
    </w:rPr>
  </w:style>
  <w:style w:type="paragraph" w:styleId="Heading3">
    <w:name w:val="heading 3"/>
    <w:basedOn w:val="Normal"/>
    <w:next w:val="Normal"/>
    <w:qFormat/>
    <w:pPr>
      <w:keepNext/>
      <w:widowControl w:val="0"/>
      <w:autoSpaceDE w:val="0"/>
      <w:autoSpaceDN w:val="0"/>
      <w:adjustRightInd w:val="0"/>
      <w:spacing w:before="360" w:after="240"/>
      <w:outlineLvl w:val="2"/>
    </w:pPr>
    <w:rPr>
      <w:rFonts w:ascii="Book Antiqua" w:hAnsi="Book Antiqua"/>
      <w:b/>
      <w:bCs/>
      <w:kern w:val="28"/>
      <w:sz w:val="20"/>
      <w:lang w:val="en-US" w:eastAsia="pt-PT"/>
    </w:rPr>
  </w:style>
  <w:style w:type="paragraph" w:styleId="Heading7">
    <w:name w:val="heading 7"/>
    <w:basedOn w:val="Normal"/>
    <w:next w:val="Normal"/>
    <w:qFormat/>
    <w:pPr>
      <w:keepNext/>
      <w:pBdr>
        <w:bottom w:val="double" w:sz="4" w:space="1" w:color="auto"/>
      </w:pBdr>
      <w:outlineLvl w:val="6"/>
    </w:pPr>
    <w:rPr>
      <w:b/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qFormat/>
    <w:pPr>
      <w:keepNext/>
      <w:pBdr>
        <w:top w:val="double" w:sz="4" w:space="1" w:color="auto"/>
      </w:pBdr>
      <w:shd w:val="pct10" w:color="auto" w:fill="auto"/>
      <w:spacing w:line="360" w:lineRule="atLeast"/>
      <w:jc w:val="center"/>
      <w:outlineLvl w:val="0"/>
    </w:pPr>
    <w:rPr>
      <w:b/>
      <w:lang w:val="pt-PT"/>
    </w:rPr>
  </w:style>
  <w:style w:type="paragraph" w:styleId="Header">
    <w:name w:val="header"/>
    <w:basedOn w:val="Normal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line="480" w:lineRule="auto"/>
      <w:jc w:val="center"/>
    </w:pPr>
    <w:rPr>
      <w:b/>
      <w:sz w:val="28"/>
      <w:lang w:val="pt-PT"/>
    </w:rPr>
  </w:style>
  <w:style w:type="paragraph" w:customStyle="1" w:styleId="paragrafo">
    <w:name w:val="paragrafo"/>
    <w:basedOn w:val="Normal"/>
    <w:pPr>
      <w:framePr w:hSpace="181" w:wrap="auto" w:vAnchor="text" w:hAnchor="text" w:y="1"/>
      <w:widowControl w:val="0"/>
      <w:autoSpaceDE w:val="0"/>
      <w:autoSpaceDN w:val="0"/>
      <w:ind w:firstLine="567"/>
      <w:jc w:val="both"/>
    </w:pPr>
    <w:rPr>
      <w:kern w:val="28"/>
      <w:sz w:val="22"/>
      <w:szCs w:val="22"/>
      <w:lang w:val="en-US" w:eastAsia="pt-PT"/>
    </w:rPr>
  </w:style>
  <w:style w:type="paragraph" w:customStyle="1" w:styleId="pergt">
    <w:name w:val="pergt"/>
    <w:basedOn w:val="Normal"/>
    <w:pPr>
      <w:widowControl w:val="0"/>
      <w:autoSpaceDE w:val="0"/>
      <w:autoSpaceDN w:val="0"/>
      <w:ind w:left="284" w:hanging="284"/>
    </w:pPr>
    <w:rPr>
      <w:sz w:val="22"/>
      <w:szCs w:val="22"/>
      <w:lang w:val="pt-PT" w:eastAsia="pt-PT"/>
    </w:rPr>
  </w:style>
  <w:style w:type="paragraph" w:customStyle="1" w:styleId="ESTNUM">
    <w:name w:val="ESTNUM"/>
    <w:basedOn w:val="Normal"/>
    <w:pPr>
      <w:ind w:left="284" w:hanging="284"/>
      <w:jc w:val="both"/>
    </w:pPr>
    <w:rPr>
      <w:sz w:val="20"/>
      <w:szCs w:val="20"/>
      <w:lang w:val="pt-PT" w:eastAsia="pt-PT"/>
    </w:rPr>
  </w:style>
  <w:style w:type="paragraph" w:customStyle="1" w:styleId="estalnea">
    <w:name w:val="estalínea"/>
    <w:basedOn w:val="Normal"/>
    <w:pPr>
      <w:spacing w:line="360" w:lineRule="auto"/>
      <w:ind w:left="568" w:hanging="284"/>
      <w:jc w:val="both"/>
    </w:pPr>
    <w:rPr>
      <w:sz w:val="22"/>
      <w:szCs w:val="20"/>
      <w:lang w:val="pt-PT" w:eastAsia="pt-PT"/>
    </w:rPr>
  </w:style>
  <w:style w:type="paragraph" w:customStyle="1" w:styleId="Tpicos">
    <w:name w:val="Tópicos"/>
    <w:basedOn w:val="Normal"/>
    <w:pPr>
      <w:widowControl w:val="0"/>
      <w:numPr>
        <w:numId w:val="4"/>
      </w:numPr>
      <w:autoSpaceDE w:val="0"/>
      <w:autoSpaceDN w:val="0"/>
    </w:pPr>
    <w:rPr>
      <w:sz w:val="20"/>
      <w:szCs w:val="20"/>
      <w:lang w:eastAsia="pt-PT"/>
    </w:rPr>
  </w:style>
  <w:style w:type="paragraph" w:styleId="BodyTextIndent2">
    <w:name w:val="Body Text Indent 2"/>
    <w:basedOn w:val="Normal"/>
    <w:pPr>
      <w:widowControl w:val="0"/>
      <w:ind w:left="364"/>
      <w:jc w:val="both"/>
    </w:pPr>
    <w:rPr>
      <w:snapToGrid w:val="0"/>
      <w:szCs w:val="20"/>
      <w:lang w:val="pt-PT"/>
    </w:rPr>
  </w:style>
  <w:style w:type="paragraph" w:styleId="BodyText">
    <w:name w:val="Body Text"/>
    <w:basedOn w:val="Normal"/>
    <w:pPr>
      <w:jc w:val="both"/>
    </w:pPr>
    <w:rPr>
      <w:lang w:val="pt-PT"/>
    </w:rPr>
  </w:style>
  <w:style w:type="paragraph" w:styleId="ListBullet4">
    <w:name w:val="List Bullet 4"/>
    <w:basedOn w:val="Normal"/>
    <w:autoRedefine/>
    <w:rsid w:val="00AF1DD4"/>
    <w:pPr>
      <w:numPr>
        <w:numId w:val="15"/>
      </w:numPr>
    </w:pPr>
  </w:style>
  <w:style w:type="character" w:styleId="Hyperlink">
    <w:name w:val="Hyperlink"/>
    <w:rsid w:val="003A3F6B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3D15E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3D15E7"/>
    <w:rPr>
      <w:rFonts w:ascii="Segoe UI" w:hAnsi="Segoe UI" w:cs="Segoe UI"/>
      <w:sz w:val="18"/>
      <w:szCs w:val="18"/>
      <w:lang w:val="en-GB" w:eastAsia="en-US"/>
    </w:rPr>
  </w:style>
  <w:style w:type="paragraph" w:styleId="ListParagraph">
    <w:name w:val="List Paragraph"/>
    <w:basedOn w:val="Normal"/>
    <w:qFormat/>
    <w:rsid w:val="003750D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43F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43F68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25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779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21323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41775">
          <w:marLeft w:val="129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90428">
          <w:marLeft w:val="129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6742">
          <w:marLeft w:val="129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2753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364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443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271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9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743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7205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9503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3664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28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0446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27954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5510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539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97087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5" Type="http://schemas.openxmlformats.org/officeDocument/2006/relationships/image" Target="media/image18.png"/><Relationship Id="rId4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0.pn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4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TEMP\Programa_folha-tipo_vers&#227;o%20final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Programa_folha-tipo_versão final.dot</Template>
  <TotalTime>1683</TotalTime>
  <Pages>6</Pages>
  <Words>146</Words>
  <Characters>792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Ficha de Trabalho n</vt:lpstr>
      <vt:lpstr>Ficha de Trabalho n</vt:lpstr>
    </vt:vector>
  </TitlesOfParts>
  <Company>estv</Company>
  <LinksUpToDate>false</LinksUpToDate>
  <CharactersWithSpaces>937</CharactersWithSpaces>
  <SharedDoc>false</SharedDoc>
  <HLinks>
    <vt:vector size="6" baseType="variant">
      <vt:variant>
        <vt:i4>1179650</vt:i4>
      </vt:variant>
      <vt:variant>
        <vt:i4>-1</vt:i4>
      </vt:variant>
      <vt:variant>
        <vt:i4>2066</vt:i4>
      </vt:variant>
      <vt:variant>
        <vt:i4>1</vt:i4>
      </vt:variant>
      <vt:variant>
        <vt:lpwstr>http://www.di.estv.ipv.pt/dep/di/images/logo-di2.gif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Ficha de Trabalho n</dc:title>
  <dc:subject/>
  <dc:creator>DI</dc:creator>
  <cp:keywords/>
  <dc:description/>
  <cp:lastModifiedBy>João Sousa</cp:lastModifiedBy>
  <cp:revision>5</cp:revision>
  <cp:lastPrinted>2019-10-02T18:48:00Z</cp:lastPrinted>
  <dcterms:created xsi:type="dcterms:W3CDTF">2020-12-05T14:51:00Z</dcterms:created>
  <dcterms:modified xsi:type="dcterms:W3CDTF">2020-12-06T20:05:00Z</dcterms:modified>
</cp:coreProperties>
</file>